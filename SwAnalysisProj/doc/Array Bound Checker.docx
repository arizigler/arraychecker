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255" w:rsidRDefault="00510255" w:rsidP="009B534A">
      <w:pPr>
        <w:spacing w:after="0"/>
        <w:jc w:val="center"/>
        <w:rPr>
          <w:rFonts w:ascii="Candara" w:hAnsi="Candara"/>
          <w:sz w:val="56"/>
          <w:szCs w:val="56"/>
        </w:rPr>
      </w:pPr>
      <w:r w:rsidRPr="009B534A">
        <w:rPr>
          <w:rFonts w:ascii="Candara" w:hAnsi="Candara"/>
          <w:b/>
          <w:bCs/>
          <w:color w:val="365F91"/>
          <w:sz w:val="56"/>
          <w:szCs w:val="56"/>
        </w:rPr>
        <w:t>SOFTWARE</w:t>
      </w:r>
      <w:r w:rsidRPr="009B534A">
        <w:rPr>
          <w:rFonts w:ascii="Candara" w:hAnsi="Candara"/>
          <w:b/>
          <w:bCs/>
          <w:sz w:val="56"/>
          <w:szCs w:val="56"/>
        </w:rPr>
        <w:t>SYNTHESIS</w:t>
      </w:r>
      <w:r w:rsidRPr="009B534A">
        <w:rPr>
          <w:rFonts w:ascii="Candara" w:hAnsi="Candara"/>
          <w:sz w:val="56"/>
          <w:szCs w:val="56"/>
        </w:rPr>
        <w:t xml:space="preserve"> </w:t>
      </w:r>
      <w:r>
        <w:rPr>
          <w:rFonts w:ascii="Candara" w:hAnsi="Candara"/>
          <w:sz w:val="56"/>
          <w:szCs w:val="56"/>
        </w:rPr>
        <w:t>236347</w:t>
      </w:r>
    </w:p>
    <w:p w:rsidR="00510255" w:rsidRDefault="00510255" w:rsidP="009B534A">
      <w:pPr>
        <w:spacing w:after="0"/>
        <w:jc w:val="center"/>
        <w:rPr>
          <w:rFonts w:ascii="Candara" w:hAnsi="Candara"/>
          <w:sz w:val="56"/>
          <w:szCs w:val="56"/>
        </w:rPr>
      </w:pPr>
    </w:p>
    <w:p w:rsidR="00510255" w:rsidRPr="009B534A" w:rsidRDefault="00510255" w:rsidP="009B534A">
      <w:pPr>
        <w:spacing w:after="0"/>
        <w:jc w:val="center"/>
        <w:rPr>
          <w:rFonts w:ascii="Candara" w:hAnsi="Candara"/>
          <w:sz w:val="56"/>
          <w:szCs w:val="56"/>
        </w:rPr>
      </w:pPr>
      <w:r w:rsidRPr="009B534A">
        <w:rPr>
          <w:rFonts w:ascii="Candara" w:hAnsi="Candara"/>
          <w:sz w:val="52"/>
          <w:szCs w:val="52"/>
        </w:rPr>
        <w:t>Project 2</w:t>
      </w:r>
      <w:r w:rsidRPr="009B534A">
        <w:rPr>
          <w:rFonts w:ascii="Candara" w:hAnsi="Candara"/>
          <w:sz w:val="56"/>
          <w:szCs w:val="56"/>
        </w:rPr>
        <w:t>: Static Bu</w:t>
      </w:r>
      <w:r>
        <w:rPr>
          <w:rFonts w:ascii="Candara" w:hAnsi="Candara"/>
          <w:sz w:val="56"/>
          <w:szCs w:val="56"/>
        </w:rPr>
        <w:t>ff</w:t>
      </w:r>
      <w:r w:rsidRPr="009B534A">
        <w:rPr>
          <w:rFonts w:ascii="Candara" w:hAnsi="Candara"/>
          <w:sz w:val="56"/>
          <w:szCs w:val="56"/>
        </w:rPr>
        <w:t>er Overrun Analysis</w:t>
      </w:r>
    </w:p>
    <w:p w:rsidR="00510255" w:rsidRPr="009B534A" w:rsidRDefault="00510255" w:rsidP="009B534A">
      <w:pPr>
        <w:spacing w:after="0"/>
        <w:rPr>
          <w:rFonts w:ascii="Candara" w:hAnsi="Candara"/>
          <w:b/>
          <w:bCs/>
          <w:sz w:val="56"/>
          <w:szCs w:val="56"/>
        </w:rPr>
      </w:pPr>
    </w:p>
    <w:p w:rsidR="00510255" w:rsidRPr="009B534A" w:rsidRDefault="00510255" w:rsidP="000463CB">
      <w:pPr>
        <w:spacing w:after="0"/>
        <w:jc w:val="center"/>
        <w:rPr>
          <w:rFonts w:ascii="Candara" w:hAnsi="Candara"/>
          <w:sz w:val="56"/>
          <w:szCs w:val="56"/>
        </w:rPr>
      </w:pPr>
      <w:r w:rsidRPr="009B534A">
        <w:rPr>
          <w:rFonts w:ascii="Candara" w:hAnsi="Candara"/>
          <w:sz w:val="56"/>
          <w:szCs w:val="56"/>
        </w:rPr>
        <w:t>14/3/2013</w:t>
      </w:r>
    </w:p>
    <w:p w:rsidR="00510255" w:rsidRDefault="00510255" w:rsidP="009B534A">
      <w:pPr>
        <w:spacing w:after="0"/>
        <w:rPr>
          <w:rFonts w:ascii="Candara" w:hAnsi="Candara"/>
          <w:sz w:val="32"/>
          <w:szCs w:val="32"/>
        </w:rPr>
      </w:pPr>
    </w:p>
    <w:p w:rsidR="00510255" w:rsidRPr="009B534A" w:rsidRDefault="00510255" w:rsidP="009B534A">
      <w:pPr>
        <w:spacing w:after="0"/>
        <w:jc w:val="center"/>
        <w:rPr>
          <w:rFonts w:ascii="Candara" w:hAnsi="Candara"/>
          <w:sz w:val="32"/>
          <w:szCs w:val="32"/>
        </w:rPr>
      </w:pPr>
      <w:r w:rsidRPr="009B534A">
        <w:rPr>
          <w:rFonts w:ascii="Candara" w:hAnsi="Candara"/>
          <w:sz w:val="32"/>
          <w:szCs w:val="32"/>
        </w:rPr>
        <w:t>Hagai Attias 036860682</w:t>
      </w:r>
    </w:p>
    <w:p w:rsidR="00510255" w:rsidRPr="009B534A" w:rsidRDefault="00510255" w:rsidP="009B534A">
      <w:pPr>
        <w:spacing w:after="0"/>
        <w:jc w:val="center"/>
        <w:rPr>
          <w:rFonts w:ascii="Candara" w:hAnsi="Candara"/>
          <w:sz w:val="32"/>
          <w:szCs w:val="32"/>
        </w:rPr>
      </w:pPr>
      <w:r w:rsidRPr="009B534A">
        <w:rPr>
          <w:rFonts w:ascii="Candara" w:hAnsi="Candara"/>
          <w:sz w:val="32"/>
          <w:szCs w:val="32"/>
        </w:rPr>
        <w:t>Maayan Arbiv 037117132</w:t>
      </w:r>
    </w:p>
    <w:p w:rsidR="00510255" w:rsidRPr="009B534A" w:rsidRDefault="00510255" w:rsidP="009B534A">
      <w:pPr>
        <w:spacing w:after="0"/>
        <w:jc w:val="center"/>
        <w:rPr>
          <w:rFonts w:ascii="Candara" w:hAnsi="Candara"/>
          <w:sz w:val="32"/>
          <w:szCs w:val="32"/>
        </w:rPr>
      </w:pPr>
      <w:r w:rsidRPr="009B534A">
        <w:rPr>
          <w:rFonts w:ascii="Candara" w:hAnsi="Candara"/>
          <w:sz w:val="32"/>
          <w:szCs w:val="32"/>
        </w:rPr>
        <w:t>Ari Zigler</w:t>
      </w:r>
      <w:r>
        <w:rPr>
          <w:rFonts w:ascii="Candara" w:hAnsi="Candara"/>
          <w:sz w:val="32"/>
          <w:szCs w:val="32"/>
        </w:rPr>
        <w:t xml:space="preserve">        </w:t>
      </w:r>
      <w:r w:rsidRPr="009B534A">
        <w:rPr>
          <w:rFonts w:ascii="Candara" w:hAnsi="Candara"/>
          <w:sz w:val="32"/>
          <w:szCs w:val="32"/>
        </w:rPr>
        <w:t xml:space="preserve"> 036853141</w:t>
      </w:r>
    </w:p>
    <w:p w:rsidR="00510255" w:rsidRDefault="00510255" w:rsidP="009B534A">
      <w:pPr>
        <w:spacing w:after="0"/>
        <w:rPr>
          <w:rFonts w:ascii="Candara" w:hAnsi="Candara"/>
          <w:sz w:val="72"/>
          <w:szCs w:val="72"/>
        </w:rPr>
      </w:pPr>
    </w:p>
    <w:p w:rsidR="00510255" w:rsidRDefault="00510255" w:rsidP="009B534A">
      <w:pPr>
        <w:spacing w:after="0"/>
        <w:rPr>
          <w:rFonts w:ascii="Cambria" w:hAnsi="Cambria"/>
          <w:sz w:val="28"/>
          <w:szCs w:val="28"/>
        </w:rPr>
      </w:pPr>
      <w:r w:rsidRPr="009B534A">
        <w:rPr>
          <w:rFonts w:ascii="Cambria" w:hAnsi="Cambria"/>
          <w:sz w:val="28"/>
          <w:szCs w:val="28"/>
          <w:u w:val="single"/>
        </w:rPr>
        <w:t>General description</w:t>
      </w:r>
    </w:p>
    <w:p w:rsidR="00510255" w:rsidRDefault="00510255" w:rsidP="00EC408E">
      <w:pPr>
        <w:spacing w:after="0"/>
        <w:rPr>
          <w:sz w:val="24"/>
          <w:szCs w:val="24"/>
        </w:rPr>
      </w:pPr>
      <w:r w:rsidRPr="009E60C8">
        <w:rPr>
          <w:sz w:val="24"/>
          <w:szCs w:val="24"/>
        </w:rPr>
        <w:t xml:space="preserve">We have implemented a static analyzer based on </w:t>
      </w:r>
      <w:r w:rsidRPr="009E60C8">
        <w:rPr>
          <w:i/>
          <w:iCs/>
          <w:sz w:val="24"/>
          <w:szCs w:val="24"/>
        </w:rPr>
        <w:t>Soot</w:t>
      </w:r>
      <w:r w:rsidRPr="009E60C8">
        <w:rPr>
          <w:sz w:val="24"/>
          <w:szCs w:val="24"/>
        </w:rPr>
        <w:t xml:space="preserve"> infrastructure</w:t>
      </w:r>
      <w:r>
        <w:rPr>
          <w:sz w:val="24"/>
          <w:szCs w:val="24"/>
        </w:rPr>
        <w:t>, used</w:t>
      </w:r>
      <w:r w:rsidRPr="009E60C8">
        <w:rPr>
          <w:sz w:val="24"/>
          <w:szCs w:val="24"/>
        </w:rPr>
        <w:t xml:space="preserve"> to detect</w:t>
      </w:r>
      <w:r>
        <w:rPr>
          <w:sz w:val="24"/>
          <w:szCs w:val="24"/>
        </w:rPr>
        <w:t xml:space="preserve"> and warn about</w:t>
      </w:r>
      <w:r w:rsidRPr="009E60C8">
        <w:rPr>
          <w:sz w:val="24"/>
          <w:szCs w:val="24"/>
        </w:rPr>
        <w:t xml:space="preserve"> potential </w:t>
      </w:r>
      <w:r>
        <w:rPr>
          <w:sz w:val="24"/>
          <w:szCs w:val="24"/>
        </w:rPr>
        <w:t>illegal array accesses (Index out of bounds). This tool implements intraprocedural analysis and analyzes .java files only.</w:t>
      </w:r>
    </w:p>
    <w:p w:rsidR="00510255" w:rsidRDefault="00510255" w:rsidP="009D1A23">
      <w:pPr>
        <w:spacing w:after="0"/>
        <w:rPr>
          <w:sz w:val="24"/>
          <w:szCs w:val="24"/>
        </w:rPr>
      </w:pPr>
    </w:p>
    <w:p w:rsidR="00510255" w:rsidRDefault="00510255" w:rsidP="009D1A23">
      <w:pPr>
        <w:spacing w:after="0"/>
        <w:rPr>
          <w:sz w:val="24"/>
          <w:szCs w:val="24"/>
        </w:rPr>
      </w:pPr>
      <w:r>
        <w:rPr>
          <w:sz w:val="24"/>
          <w:szCs w:val="24"/>
        </w:rPr>
        <w:t xml:space="preserve">In order to do, so we have implemented an interval analysis (as seen in class), where we keep for each program point the set of locals defined before this point, with their corresponding interval. </w:t>
      </w:r>
    </w:p>
    <w:p w:rsidR="00510255" w:rsidRPr="00E02461" w:rsidRDefault="00510255" w:rsidP="00E02461">
      <w:pPr>
        <w:spacing w:after="0"/>
      </w:pPr>
      <w:r>
        <w:rPr>
          <w:sz w:val="24"/>
          <w:szCs w:val="24"/>
        </w:rPr>
        <w:t xml:space="preserve">This analysis is a </w:t>
      </w:r>
      <w:r>
        <w:rPr>
          <w:i/>
          <w:iCs/>
          <w:sz w:val="24"/>
          <w:szCs w:val="24"/>
        </w:rPr>
        <w:t>May</w:t>
      </w:r>
      <w:r>
        <w:rPr>
          <w:sz w:val="24"/>
          <w:szCs w:val="24"/>
        </w:rPr>
        <w:t xml:space="preserve"> problem, and a </w:t>
      </w:r>
      <w:r>
        <w:rPr>
          <w:i/>
          <w:iCs/>
          <w:sz w:val="24"/>
          <w:szCs w:val="24"/>
        </w:rPr>
        <w:t>Forward flow</w:t>
      </w:r>
      <w:r>
        <w:t xml:space="preserve"> </w:t>
      </w:r>
      <w:r w:rsidRPr="00E02461">
        <w:rPr>
          <w:sz w:val="24"/>
          <w:szCs w:val="24"/>
        </w:rPr>
        <w:t>direction</w:t>
      </w:r>
      <w:r>
        <w:t>.</w:t>
      </w:r>
    </w:p>
    <w:p w:rsidR="00510255" w:rsidRDefault="00510255" w:rsidP="009D1A23">
      <w:pPr>
        <w:spacing w:after="0"/>
        <w:rPr>
          <w:sz w:val="24"/>
          <w:szCs w:val="24"/>
        </w:rPr>
      </w:pPr>
    </w:p>
    <w:p w:rsidR="00510255" w:rsidRDefault="00510255" w:rsidP="00676D13">
      <w:pPr>
        <w:spacing w:after="0"/>
        <w:rPr>
          <w:sz w:val="24"/>
          <w:szCs w:val="24"/>
        </w:rPr>
      </w:pPr>
      <w:r>
        <w:rPr>
          <w:sz w:val="24"/>
          <w:szCs w:val="24"/>
        </w:rPr>
        <w:t xml:space="preserve">Our analysis supports the following operators (invoked on intervals) : op+, op-, op*, op/, neg, pair&lt;, pair&lt;=, pair== , pair!= . For any other operator we do not currently support, the resulting interval(s) will get </w:t>
      </w:r>
      <w:r w:rsidRPr="00676D13">
        <w:rPr>
          <w:rFonts w:ascii="Tahoma" w:hAnsi="Tahoma" w:cs="David"/>
          <w:position w:val="-12"/>
          <w:sz w:val="24"/>
          <w:szCs w:val="24"/>
          <w:lang w:bidi="he-IL"/>
        </w:rPr>
        <w:object w:dxaOrig="7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7.25pt" o:ole="">
            <v:imagedata r:id="rId5" o:title=""/>
          </v:shape>
          <o:OLEObject Type="Embed" ProgID="Equation.DSMT4" ShapeID="_x0000_i1025" DrawAspect="Content" ObjectID="_1424808687" r:id="rId6"/>
        </w:object>
      </w:r>
      <w:r>
        <w:rPr>
          <w:sz w:val="24"/>
          <w:szCs w:val="24"/>
        </w:rPr>
        <w:t>in order to be conservative and prevent false negatives.</w:t>
      </w:r>
    </w:p>
    <w:p w:rsidR="00510255" w:rsidRDefault="00510255" w:rsidP="00676D13">
      <w:pPr>
        <w:spacing w:after="0"/>
        <w:rPr>
          <w:sz w:val="24"/>
          <w:szCs w:val="24"/>
        </w:rPr>
      </w:pPr>
    </w:p>
    <w:p w:rsidR="00510255" w:rsidRDefault="00510255" w:rsidP="00676D13">
      <w:pPr>
        <w:spacing w:after="0"/>
        <w:rPr>
          <w:rFonts w:ascii="Courier New" w:hAnsi="Courier New" w:cs="Courier New"/>
          <w:color w:val="000000"/>
          <w:sz w:val="20"/>
          <w:szCs w:val="20"/>
          <w:lang w:bidi="he-IL"/>
        </w:rPr>
      </w:pPr>
      <w:r>
        <w:rPr>
          <w:sz w:val="24"/>
          <w:szCs w:val="24"/>
        </w:rPr>
        <w:t xml:space="preserve">To implement the boolean operators, we use Soot's </w:t>
      </w:r>
      <w:r w:rsidRPr="00E02461">
        <w:rPr>
          <w:rFonts w:ascii="Courier New" w:hAnsi="Courier New" w:cs="Courier New"/>
          <w:color w:val="000000"/>
          <w:sz w:val="20"/>
          <w:szCs w:val="20"/>
          <w:lang w:bidi="he-IL"/>
        </w:rPr>
        <w:t>ForwardBranchedFlowAnalysis</w:t>
      </w:r>
    </w:p>
    <w:p w:rsidR="00510255" w:rsidRDefault="00510255" w:rsidP="00E02461">
      <w:pPr>
        <w:spacing w:after="0"/>
        <w:rPr>
          <w:sz w:val="24"/>
          <w:szCs w:val="24"/>
        </w:rPr>
      </w:pPr>
      <w:r>
        <w:rPr>
          <w:sz w:val="24"/>
          <w:szCs w:val="24"/>
        </w:rPr>
        <w:t>Interface to enforce the condition on the intervals differently for the branch route (where condition holds) and the fall-through route (where condition doesn't hold).</w:t>
      </w:r>
    </w:p>
    <w:p w:rsidR="00510255" w:rsidRDefault="00510255">
      <w:pPr>
        <w:rPr>
          <w:sz w:val="24"/>
          <w:szCs w:val="24"/>
        </w:rPr>
      </w:pPr>
      <w:r>
        <w:rPr>
          <w:sz w:val="24"/>
          <w:szCs w:val="24"/>
        </w:rPr>
        <w:br w:type="page"/>
      </w:r>
    </w:p>
    <w:p w:rsidR="00510255" w:rsidRDefault="00510255" w:rsidP="00676D13">
      <w:pPr>
        <w:spacing w:after="0"/>
        <w:rPr>
          <w:sz w:val="24"/>
          <w:szCs w:val="24"/>
        </w:rPr>
      </w:pPr>
      <w:r>
        <w:rPr>
          <w:sz w:val="24"/>
          <w:szCs w:val="24"/>
        </w:rPr>
        <w:t xml:space="preserve">The analysis phase is as follows: </w:t>
      </w:r>
    </w:p>
    <w:p w:rsidR="00510255" w:rsidRDefault="00510255" w:rsidP="00676D13">
      <w:pPr>
        <w:spacing w:after="0"/>
        <w:rPr>
          <w:sz w:val="24"/>
          <w:szCs w:val="24"/>
        </w:rPr>
      </w:pPr>
    </w:p>
    <w:p w:rsidR="00510255" w:rsidRDefault="00510255" w:rsidP="00676D13">
      <w:pPr>
        <w:spacing w:after="0"/>
        <w:rPr>
          <w:sz w:val="24"/>
          <w:szCs w:val="24"/>
        </w:rPr>
      </w:pPr>
      <w:r w:rsidRPr="009B3F21">
        <w:rPr>
          <w:b/>
          <w:bCs/>
          <w:sz w:val="24"/>
          <w:szCs w:val="24"/>
        </w:rPr>
        <w:t>Pass #1</w:t>
      </w:r>
      <w:r>
        <w:rPr>
          <w:sz w:val="24"/>
          <w:szCs w:val="24"/>
        </w:rPr>
        <w:t xml:space="preserve">: Invoke </w:t>
      </w:r>
      <w:r w:rsidRPr="00BA5B2C">
        <w:rPr>
          <w:i/>
          <w:iCs/>
          <w:sz w:val="24"/>
          <w:szCs w:val="24"/>
        </w:rPr>
        <w:t>Interval</w:t>
      </w:r>
      <w:r>
        <w:rPr>
          <w:sz w:val="24"/>
          <w:szCs w:val="24"/>
        </w:rPr>
        <w:t xml:space="preserve"> analysis to compute the set of intervals for each program point.</w:t>
      </w:r>
    </w:p>
    <w:p w:rsidR="00510255" w:rsidRDefault="00510255" w:rsidP="00676D13">
      <w:pPr>
        <w:spacing w:after="0"/>
        <w:rPr>
          <w:sz w:val="24"/>
          <w:szCs w:val="24"/>
        </w:rPr>
      </w:pPr>
    </w:p>
    <w:p w:rsidR="00510255" w:rsidRDefault="00510255" w:rsidP="00676D13">
      <w:pPr>
        <w:spacing w:after="0"/>
        <w:rPr>
          <w:sz w:val="24"/>
          <w:szCs w:val="24"/>
        </w:rPr>
      </w:pPr>
      <w:r w:rsidRPr="009B3F21">
        <w:rPr>
          <w:b/>
          <w:bCs/>
          <w:sz w:val="24"/>
          <w:szCs w:val="24"/>
        </w:rPr>
        <w:t>Pass #2</w:t>
      </w:r>
      <w:r>
        <w:rPr>
          <w:sz w:val="24"/>
          <w:szCs w:val="24"/>
        </w:rPr>
        <w:t xml:space="preserve">: Invoke </w:t>
      </w:r>
      <w:r w:rsidRPr="00BA5B2C">
        <w:rPr>
          <w:i/>
          <w:iCs/>
          <w:sz w:val="24"/>
          <w:szCs w:val="24"/>
        </w:rPr>
        <w:t>Array Definitio</w:t>
      </w:r>
      <w:r>
        <w:rPr>
          <w:sz w:val="24"/>
          <w:szCs w:val="24"/>
        </w:rPr>
        <w:t>n analysis to compute for each program point, the set of arrays defined before this point, with their corresponding size interval, determined from Pass #1.</w:t>
      </w:r>
    </w:p>
    <w:p w:rsidR="00510255" w:rsidRDefault="00510255" w:rsidP="00676D13">
      <w:pPr>
        <w:spacing w:after="0"/>
        <w:rPr>
          <w:sz w:val="24"/>
          <w:szCs w:val="24"/>
        </w:rPr>
      </w:pPr>
    </w:p>
    <w:p w:rsidR="00510255" w:rsidRDefault="00510255" w:rsidP="00676D13">
      <w:pPr>
        <w:spacing w:after="0"/>
        <w:rPr>
          <w:sz w:val="24"/>
          <w:szCs w:val="24"/>
        </w:rPr>
      </w:pPr>
      <w:r w:rsidRPr="009B3F21">
        <w:rPr>
          <w:b/>
          <w:bCs/>
          <w:sz w:val="24"/>
          <w:szCs w:val="24"/>
        </w:rPr>
        <w:t>Pass #3</w:t>
      </w:r>
      <w:r>
        <w:rPr>
          <w:sz w:val="24"/>
          <w:szCs w:val="24"/>
        </w:rPr>
        <w:t xml:space="preserve">: Invoke Array Bounds Check analysis to check for each array access in the program, whether this is a possible illegal access, based on the array size interval from Pass #2 and index size interval from Pass #1. </w:t>
      </w:r>
    </w:p>
    <w:p w:rsidR="00510255" w:rsidRDefault="00510255" w:rsidP="00676D13">
      <w:pPr>
        <w:spacing w:after="0"/>
        <w:rPr>
          <w:sz w:val="24"/>
          <w:szCs w:val="24"/>
        </w:rPr>
      </w:pPr>
    </w:p>
    <w:p w:rsidR="00510255" w:rsidRDefault="00510255" w:rsidP="009B3F21">
      <w:pPr>
        <w:spacing w:after="0"/>
        <w:rPr>
          <w:sz w:val="24"/>
          <w:szCs w:val="24"/>
        </w:rPr>
      </w:pPr>
      <w:r>
        <w:rPr>
          <w:sz w:val="24"/>
          <w:szCs w:val="24"/>
        </w:rPr>
        <w:t>Note that generally it is possible to unite the 3 passes to actual one pass. However, the only pass that perform actual computation is Pass #1 for the interval analysis. In order to isolate the interval analysis and keep it generic so it can be used for other uses, and for simplicity, we divided the analysis to these 3 passes.</w:t>
      </w:r>
    </w:p>
    <w:p w:rsidR="00510255" w:rsidRDefault="00510255" w:rsidP="009B3F21">
      <w:pPr>
        <w:spacing w:after="0"/>
        <w:rPr>
          <w:sz w:val="24"/>
          <w:szCs w:val="24"/>
        </w:rPr>
      </w:pPr>
    </w:p>
    <w:p w:rsidR="00510255" w:rsidRDefault="00510255" w:rsidP="00676D13">
      <w:pPr>
        <w:spacing w:after="0"/>
        <w:rPr>
          <w:sz w:val="24"/>
          <w:szCs w:val="24"/>
        </w:rPr>
      </w:pPr>
      <w:r>
        <w:rPr>
          <w:sz w:val="24"/>
          <w:szCs w:val="24"/>
        </w:rPr>
        <w:t>Our analysis is capable to distinguish between a definite illegal access to a potential one.</w:t>
      </w:r>
    </w:p>
    <w:p w:rsidR="00510255" w:rsidRDefault="00510255" w:rsidP="00851316">
      <w:pPr>
        <w:spacing w:after="0"/>
        <w:rPr>
          <w:rFonts w:ascii="Tahoma" w:hAnsi="Tahoma" w:cs="David"/>
          <w:sz w:val="24"/>
          <w:szCs w:val="24"/>
          <w:lang w:bidi="he-IL"/>
        </w:rPr>
      </w:pPr>
      <w:r>
        <w:rPr>
          <w:sz w:val="24"/>
          <w:szCs w:val="24"/>
        </w:rPr>
        <w:t>In order to do so, we compute two possible array sizes based on the array size interval</w:t>
      </w:r>
      <w:r w:rsidRPr="00676D13">
        <w:rPr>
          <w:rFonts w:ascii="Tahoma" w:hAnsi="Tahoma" w:cs="David"/>
          <w:position w:val="-12"/>
          <w:sz w:val="24"/>
          <w:szCs w:val="24"/>
          <w:lang w:bidi="he-IL"/>
        </w:rPr>
        <w:object w:dxaOrig="520" w:dyaOrig="340">
          <v:shape id="_x0000_i1026" type="#_x0000_t75" style="width:25.5pt;height:17.25pt" o:ole="">
            <v:imagedata r:id="rId7" o:title=""/>
          </v:shape>
          <o:OLEObject Type="Embed" ProgID="Equation.DSMT4" ShapeID="_x0000_i1026" DrawAspect="Content" ObjectID="_1424808688" r:id="rId8"/>
        </w:object>
      </w:r>
    </w:p>
    <w:p w:rsidR="00510255" w:rsidRDefault="00510255" w:rsidP="00851316">
      <w:pPr>
        <w:spacing w:after="0"/>
        <w:rPr>
          <w:sz w:val="24"/>
          <w:szCs w:val="24"/>
        </w:rPr>
      </w:pPr>
      <w:r>
        <w:rPr>
          <w:sz w:val="24"/>
          <w:szCs w:val="24"/>
        </w:rPr>
        <w:t xml:space="preserve">(For simplicity assume this </w:t>
      </w:r>
      <w:r w:rsidRPr="00676D13">
        <w:rPr>
          <w:rFonts w:ascii="Tahoma" w:hAnsi="Tahoma" w:cs="David"/>
          <w:position w:val="-12"/>
          <w:sz w:val="24"/>
          <w:szCs w:val="24"/>
          <w:lang w:bidi="he-IL"/>
        </w:rPr>
        <w:object w:dxaOrig="520" w:dyaOrig="340">
          <v:shape id="_x0000_i1027" type="#_x0000_t75" style="width:25.5pt;height:17.25pt" o:ole="">
            <v:imagedata r:id="rId7" o:title=""/>
          </v:shape>
          <o:OLEObject Type="Embed" ProgID="Equation.DSMT4" ShapeID="_x0000_i1027" DrawAspect="Content" ObjectID="_1424808689" r:id="rId9"/>
        </w:object>
      </w:r>
      <w:r>
        <w:rPr>
          <w:sz w:val="24"/>
          <w:szCs w:val="24"/>
        </w:rPr>
        <w:t xml:space="preserve">interval is &gt; 0): Minimum size interval is </w:t>
      </w:r>
      <w:r w:rsidRPr="00676D13">
        <w:rPr>
          <w:rFonts w:ascii="Tahoma" w:hAnsi="Tahoma" w:cs="David"/>
          <w:position w:val="-12"/>
          <w:sz w:val="24"/>
          <w:szCs w:val="24"/>
          <w:lang w:bidi="he-IL"/>
        </w:rPr>
        <w:object w:dxaOrig="760" w:dyaOrig="340">
          <v:shape id="_x0000_i1028" type="#_x0000_t75" style="width:37.5pt;height:17.25pt" o:ole="">
            <v:imagedata r:id="rId10" o:title=""/>
          </v:shape>
          <o:OLEObject Type="Embed" ProgID="Equation.DSMT4" ShapeID="_x0000_i1028" DrawAspect="Content" ObjectID="_1424808690" r:id="rId11"/>
        </w:object>
      </w:r>
      <w:r w:rsidRPr="00851316">
        <w:rPr>
          <w:sz w:val="24"/>
          <w:szCs w:val="24"/>
        </w:rPr>
        <w:t>and</w:t>
      </w:r>
    </w:p>
    <w:p w:rsidR="00510255" w:rsidRDefault="00510255" w:rsidP="00E43B70">
      <w:pPr>
        <w:spacing w:after="0"/>
        <w:rPr>
          <w:sz w:val="24"/>
          <w:szCs w:val="24"/>
        </w:rPr>
      </w:pPr>
      <w:r>
        <w:rPr>
          <w:sz w:val="24"/>
          <w:szCs w:val="24"/>
        </w:rPr>
        <w:t>Maximum size interval is</w:t>
      </w:r>
      <w:r w:rsidRPr="00676D13">
        <w:rPr>
          <w:rFonts w:ascii="Tahoma" w:hAnsi="Tahoma" w:cs="David"/>
          <w:position w:val="-12"/>
          <w:sz w:val="24"/>
          <w:szCs w:val="24"/>
          <w:lang w:bidi="he-IL"/>
        </w:rPr>
        <w:object w:dxaOrig="740" w:dyaOrig="340">
          <v:shape id="_x0000_i1029" type="#_x0000_t75" style="width:36.75pt;height:17.25pt" o:ole="">
            <v:imagedata r:id="rId12" o:title=""/>
          </v:shape>
          <o:OLEObject Type="Embed" ProgID="Equation.DSMT4" ShapeID="_x0000_i1029" DrawAspect="Content" ObjectID="_1424808691" r:id="rId13"/>
        </w:object>
      </w:r>
      <w:r>
        <w:rPr>
          <w:sz w:val="24"/>
          <w:szCs w:val="24"/>
        </w:rPr>
        <w:t>.</w:t>
      </w:r>
    </w:p>
    <w:p w:rsidR="00510255" w:rsidRDefault="00510255" w:rsidP="00851316">
      <w:pPr>
        <w:spacing w:after="0"/>
        <w:rPr>
          <w:sz w:val="24"/>
          <w:szCs w:val="24"/>
        </w:rPr>
      </w:pPr>
      <w:r>
        <w:rPr>
          <w:sz w:val="24"/>
          <w:szCs w:val="24"/>
        </w:rPr>
        <w:t>Assume the index access interval is</w:t>
      </w:r>
      <w:r w:rsidRPr="00676D13">
        <w:rPr>
          <w:rFonts w:ascii="Tahoma" w:hAnsi="Tahoma" w:cs="David"/>
          <w:position w:val="-12"/>
          <w:sz w:val="24"/>
          <w:szCs w:val="24"/>
          <w:lang w:bidi="he-IL"/>
        </w:rPr>
        <w:object w:dxaOrig="520" w:dyaOrig="340">
          <v:shape id="_x0000_i1030" type="#_x0000_t75" style="width:25.5pt;height:17.25pt" o:ole="">
            <v:imagedata r:id="rId14" o:title=""/>
          </v:shape>
          <o:OLEObject Type="Embed" ProgID="Equation.DSMT4" ShapeID="_x0000_i1030" DrawAspect="Content" ObjectID="_1424808692" r:id="rId15"/>
        </w:object>
      </w:r>
      <w:r>
        <w:rPr>
          <w:sz w:val="24"/>
          <w:szCs w:val="24"/>
        </w:rPr>
        <w:t>. If the maximum size interval</w:t>
      </w:r>
      <w:r w:rsidRPr="00676D13">
        <w:rPr>
          <w:rFonts w:ascii="Tahoma" w:hAnsi="Tahoma" w:cs="David"/>
          <w:sz w:val="24"/>
          <w:szCs w:val="24"/>
          <w:lang w:bidi="he-IL"/>
        </w:rPr>
        <w:t xml:space="preserve"> </w:t>
      </w:r>
      <w:r w:rsidRPr="00676D13">
        <w:rPr>
          <w:rFonts w:ascii="Tahoma" w:hAnsi="Tahoma" w:cs="David"/>
          <w:position w:val="-12"/>
          <w:sz w:val="24"/>
          <w:szCs w:val="24"/>
          <w:lang w:bidi="he-IL"/>
        </w:rPr>
        <w:object w:dxaOrig="780" w:dyaOrig="340">
          <v:shape id="_x0000_i1031" type="#_x0000_t75" style="width:39pt;height:17.25pt" o:ole="">
            <v:imagedata r:id="rId16" o:title=""/>
          </v:shape>
          <o:OLEObject Type="Embed" ProgID="Equation.DSMT4" ShapeID="_x0000_i1031" DrawAspect="Content" ObjectID="_1424808693" r:id="rId17"/>
        </w:object>
      </w:r>
      <w:r>
        <w:rPr>
          <w:sz w:val="24"/>
          <w:szCs w:val="24"/>
        </w:rPr>
        <w:t>does not intersect with</w:t>
      </w:r>
      <w:r w:rsidRPr="00676D13">
        <w:rPr>
          <w:rFonts w:ascii="Tahoma" w:hAnsi="Tahoma" w:cs="David"/>
          <w:position w:val="-12"/>
          <w:sz w:val="24"/>
          <w:szCs w:val="24"/>
          <w:lang w:bidi="he-IL"/>
        </w:rPr>
        <w:object w:dxaOrig="520" w:dyaOrig="340">
          <v:shape id="_x0000_i1032" type="#_x0000_t75" style="width:25.5pt;height:17.25pt" o:ole="">
            <v:imagedata r:id="rId14" o:title=""/>
          </v:shape>
          <o:OLEObject Type="Embed" ProgID="Equation.DSMT4" ShapeID="_x0000_i1032" DrawAspect="Content" ObjectID="_1424808694" r:id="rId18"/>
        </w:object>
      </w:r>
      <w:r>
        <w:rPr>
          <w:sz w:val="24"/>
          <w:szCs w:val="24"/>
        </w:rPr>
        <w:t>, we mark this access as a definite illegal access. Otherwise, we check if this access is possibly illegal according to the minimum array size interval (to keep conservative), and if so, we mark it as potential illegal access. We also notify whether the access is illegal because of a lower bound (array[-1]) or because of an upper bound.</w:t>
      </w:r>
    </w:p>
    <w:p w:rsidR="00510255" w:rsidRDefault="00510255" w:rsidP="00851316">
      <w:pPr>
        <w:spacing w:after="0"/>
        <w:rPr>
          <w:sz w:val="24"/>
          <w:szCs w:val="24"/>
        </w:rPr>
      </w:pPr>
    </w:p>
    <w:p w:rsidR="00510255" w:rsidRDefault="00510255" w:rsidP="00441C3A">
      <w:pPr>
        <w:spacing w:after="0"/>
        <w:rPr>
          <w:sz w:val="24"/>
          <w:szCs w:val="24"/>
        </w:rPr>
      </w:pPr>
      <w:r>
        <w:rPr>
          <w:sz w:val="24"/>
          <w:szCs w:val="24"/>
        </w:rPr>
        <w:t xml:space="preserve">We apply delayed widening in order to improve the precision of the analysis. For performance issues, we set our max iterations constant to 50. After visiting a node in the CFG more than 50 times, we set its interval to the extreme, only in the direction that changes, </w:t>
      </w:r>
    </w:p>
    <w:p w:rsidR="00510255" w:rsidRDefault="00510255" w:rsidP="00441C3A">
      <w:pPr>
        <w:spacing w:after="0"/>
        <w:rPr>
          <w:sz w:val="24"/>
          <w:szCs w:val="24"/>
        </w:rPr>
      </w:pPr>
      <w:bookmarkStart w:id="0" w:name="_GoBack"/>
      <w:bookmarkEnd w:id="0"/>
      <w:r>
        <w:rPr>
          <w:sz w:val="24"/>
          <w:szCs w:val="24"/>
        </w:rPr>
        <w:t xml:space="preserve">e.g. the statement x = x + </w:t>
      </w:r>
      <w:smartTag w:uri="urn:schemas-microsoft-com:office:smarttags" w:element="metricconverter">
        <w:smartTagPr>
          <w:attr w:name="ProductID" w:val="1 in"/>
        </w:smartTagPr>
        <w:r>
          <w:rPr>
            <w:sz w:val="24"/>
            <w:szCs w:val="24"/>
          </w:rPr>
          <w:t>1 in</w:t>
        </w:r>
      </w:smartTag>
      <w:r>
        <w:rPr>
          <w:sz w:val="24"/>
          <w:szCs w:val="24"/>
        </w:rPr>
        <w:t xml:space="preserve"> a loop will only change x upper bound to </w:t>
      </w:r>
      <w:r w:rsidRPr="0052783B">
        <w:rPr>
          <w:rFonts w:ascii="Tahoma" w:hAnsi="Tahoma" w:cs="David"/>
          <w:position w:val="-10"/>
          <w:sz w:val="24"/>
          <w:szCs w:val="24"/>
          <w:lang w:bidi="he-IL"/>
        </w:rPr>
        <w:object w:dxaOrig="260" w:dyaOrig="240">
          <v:shape id="_x0000_i1033" type="#_x0000_t75" style="width:12.75pt;height:12pt" o:ole="">
            <v:imagedata r:id="rId19" o:title=""/>
          </v:shape>
          <o:OLEObject Type="Embed" ProgID="Equation.DSMT4" ShapeID="_x0000_i1033" DrawAspect="Content" ObjectID="_1424808695" r:id="rId20"/>
        </w:object>
      </w:r>
      <w:r>
        <w:rPr>
          <w:sz w:val="24"/>
          <w:szCs w:val="24"/>
        </w:rPr>
        <w:t>.</w:t>
      </w:r>
    </w:p>
    <w:p w:rsidR="00510255" w:rsidRDefault="00510255" w:rsidP="0052783B">
      <w:pPr>
        <w:spacing w:after="0"/>
        <w:rPr>
          <w:sz w:val="24"/>
          <w:szCs w:val="24"/>
        </w:rPr>
      </w:pPr>
    </w:p>
    <w:p w:rsidR="00510255" w:rsidRDefault="00510255" w:rsidP="00A240C8">
      <w:pPr>
        <w:spacing w:after="0"/>
        <w:rPr>
          <w:sz w:val="24"/>
          <w:szCs w:val="24"/>
        </w:rPr>
      </w:pPr>
      <w:r>
        <w:rPr>
          <w:sz w:val="24"/>
          <w:szCs w:val="24"/>
        </w:rPr>
        <w:t xml:space="preserve">Our output is displayed to the user using the </w:t>
      </w:r>
      <w:r w:rsidRPr="00A240C8">
        <w:rPr>
          <w:i/>
          <w:iCs/>
          <w:sz w:val="24"/>
          <w:szCs w:val="24"/>
        </w:rPr>
        <w:t>Soot</w:t>
      </w:r>
      <w:r>
        <w:rPr>
          <w:sz w:val="24"/>
          <w:szCs w:val="24"/>
        </w:rPr>
        <w:t xml:space="preserve"> plugin, displaying an </w:t>
      </w:r>
      <w:r w:rsidRPr="00A240C8">
        <w:rPr>
          <w:i/>
          <w:iCs/>
          <w:color w:val="17365D"/>
          <w:sz w:val="24"/>
          <w:szCs w:val="24"/>
        </w:rPr>
        <w:t>S</w:t>
      </w:r>
      <w:r w:rsidRPr="00A240C8">
        <w:rPr>
          <w:i/>
          <w:iCs/>
          <w:color w:val="FF0000"/>
          <w:sz w:val="24"/>
          <w:szCs w:val="24"/>
        </w:rPr>
        <w:t>A</w:t>
      </w:r>
      <w:r>
        <w:rPr>
          <w:sz w:val="24"/>
          <w:szCs w:val="24"/>
        </w:rPr>
        <w:t xml:space="preserve"> mark for each illegal access line, along with the information message displayed as a tooltip. </w:t>
      </w:r>
    </w:p>
    <w:p w:rsidR="00510255" w:rsidRDefault="00510255" w:rsidP="00851316">
      <w:pPr>
        <w:spacing w:after="0"/>
        <w:rPr>
          <w:sz w:val="24"/>
          <w:szCs w:val="24"/>
        </w:rPr>
      </w:pPr>
    </w:p>
    <w:p w:rsidR="00510255" w:rsidRDefault="00510255" w:rsidP="002E2976">
      <w:pPr>
        <w:spacing w:after="0"/>
        <w:rPr>
          <w:rFonts w:ascii="Tahoma" w:hAnsi="Tahoma" w:cs="David"/>
          <w:sz w:val="24"/>
          <w:szCs w:val="24"/>
          <w:lang w:bidi="he-IL"/>
        </w:rPr>
      </w:pPr>
    </w:p>
    <w:p w:rsidR="00510255" w:rsidRDefault="00510255" w:rsidP="00BA5B2C">
      <w:pPr>
        <w:spacing w:after="0"/>
        <w:rPr>
          <w:sz w:val="24"/>
          <w:szCs w:val="24"/>
        </w:rPr>
      </w:pPr>
    </w:p>
    <w:p w:rsidR="00510255" w:rsidRDefault="00510255">
      <w:pPr>
        <w:rPr>
          <w:sz w:val="24"/>
          <w:szCs w:val="24"/>
        </w:rPr>
      </w:pPr>
      <w:r>
        <w:rPr>
          <w:sz w:val="24"/>
          <w:szCs w:val="24"/>
        </w:rPr>
        <w:br w:type="page"/>
      </w:r>
    </w:p>
    <w:p w:rsidR="00510255" w:rsidRPr="00D73E3E" w:rsidRDefault="00510255" w:rsidP="00D73E3E">
      <w:pPr>
        <w:rPr>
          <w:rFonts w:ascii="Cambria" w:hAnsi="Cambria"/>
          <w:sz w:val="24"/>
          <w:szCs w:val="24"/>
          <w:u w:val="single"/>
        </w:rPr>
      </w:pPr>
      <w:r w:rsidRPr="00D73E3E">
        <w:rPr>
          <w:rFonts w:ascii="Cambria" w:hAnsi="Cambria"/>
          <w:sz w:val="24"/>
          <w:szCs w:val="24"/>
          <w:u w:val="single"/>
        </w:rPr>
        <w:t>Formal description of the transformers</w:t>
      </w:r>
    </w:p>
    <w:p w:rsidR="00510255" w:rsidRPr="00AC7B83" w:rsidRDefault="00510255">
      <w:pPr>
        <w:rPr>
          <w:sz w:val="24"/>
          <w:szCs w:val="24"/>
        </w:rPr>
      </w:pPr>
      <w:r w:rsidRPr="00D73E3E">
        <w:rPr>
          <w:rFonts w:ascii="Cambria" w:hAnsi="Cambria"/>
          <w:sz w:val="24"/>
          <w:szCs w:val="24"/>
          <w:u w:val="single"/>
        </w:rPr>
        <w:t>Abstract domain</w:t>
      </w:r>
      <w:r w:rsidRPr="00D73E3E">
        <w:rPr>
          <w:rFonts w:ascii="Cambria" w:hAnsi="Cambria"/>
          <w:sz w:val="24"/>
          <w:szCs w:val="24"/>
        </w:rPr>
        <w:t xml:space="preserve">: </w:t>
      </w:r>
      <w:r w:rsidRPr="00AC7B83">
        <w:rPr>
          <w:sz w:val="24"/>
          <w:szCs w:val="24"/>
        </w:rPr>
        <w:t>Intervals Domain as described in lectures.</w:t>
      </w:r>
    </w:p>
    <w:p w:rsidR="00510255" w:rsidRPr="00D73E3E" w:rsidRDefault="00510255" w:rsidP="00CE529D">
      <w:pPr>
        <w:rPr>
          <w:rFonts w:ascii="Cambria" w:hAnsi="Cambria"/>
          <w:sz w:val="24"/>
          <w:szCs w:val="24"/>
          <w:u w:val="single"/>
        </w:rPr>
      </w:pPr>
      <w:r w:rsidRPr="00D73E3E">
        <w:rPr>
          <w:rFonts w:ascii="Cambria" w:hAnsi="Cambria"/>
          <w:sz w:val="24"/>
          <w:szCs w:val="24"/>
          <w:u w:val="single"/>
        </w:rPr>
        <w:t>Transformers:</w:t>
      </w:r>
    </w:p>
    <w:p w:rsidR="00510255" w:rsidRPr="00AC7B83" w:rsidRDefault="00510255" w:rsidP="008B5D7B">
      <w:pPr>
        <w:rPr>
          <w:sz w:val="24"/>
          <w:szCs w:val="24"/>
        </w:rPr>
      </w:pPr>
      <w:r w:rsidRPr="00AC7B83">
        <w:rPr>
          <w:sz w:val="24"/>
          <w:szCs w:val="24"/>
        </w:rPr>
        <w:t>We use</w:t>
      </w:r>
      <w:r w:rsidRPr="00D73E3E">
        <w:rPr>
          <w:rFonts w:ascii="Cambria" w:hAnsi="Cambria"/>
          <w:sz w:val="24"/>
          <w:szCs w:val="24"/>
        </w:rPr>
        <w:t xml:space="preserve"> </w:t>
      </w:r>
      <w:r w:rsidRPr="00E177B5">
        <w:rPr>
          <w:rFonts w:ascii="Cambria" w:hAnsi="Cambria"/>
          <w:sz w:val="24"/>
          <w:szCs w:val="24"/>
        </w:rPr>
        <w:fldChar w:fldCharType="begin"/>
      </w:r>
      <w:r w:rsidRPr="00E177B5">
        <w:rPr>
          <w:rFonts w:ascii="Cambria" w:hAnsi="Cambria"/>
          <w:sz w:val="24"/>
          <w:szCs w:val="24"/>
        </w:rPr>
        <w:instrText xml:space="preserve"> QUOTE </w:instrText>
      </w:r>
      <w:r w:rsidRPr="00E177B5">
        <w:pict>
          <v:shape id="_x0000_i1034" type="#_x0000_t75" style="width:13.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A7&quot;/&gt;&lt;wsp:rsid wsp:val=&quot;000D5C73&quot;/&gt;&lt;wsp:rsid wsp:val=&quot;00140077&quot;/&gt;&lt;wsp:rsid wsp:val=&quot;002334F7&quot;/&gt;&lt;wsp:rsid wsp:val=&quot;002E2976&quot;/&gt;&lt;wsp:rsid wsp:val=&quot;00441C3A&quot;/&gt;&lt;wsp:rsid wsp:val=&quot;004612B3&quot;/&gt;&lt;wsp:rsid wsp:val=&quot;0052783B&quot;/&gt;&lt;wsp:rsid wsp:val=&quot;005565C9&quot;/&gt;&lt;wsp:rsid wsp:val=&quot;005F2A90&quot;/&gt;&lt;wsp:rsid wsp:val=&quot;006228CF&quot;/&gt;&lt;wsp:rsid wsp:val=&quot;00635EA8&quot;/&gt;&lt;wsp:rsid wsp:val=&quot;00676D13&quot;/&gt;&lt;wsp:rsid wsp:val=&quot;006E1CC9&quot;/&gt;&lt;wsp:rsid wsp:val=&quot;00727E1B&quot;/&gt;&lt;wsp:rsid wsp:val=&quot;00851316&quot;/&gt;&lt;wsp:rsid wsp:val=&quot;008B5D7B&quot;/&gt;&lt;wsp:rsid wsp:val=&quot;009B3F21&quot;/&gt;&lt;wsp:rsid wsp:val=&quot;009B534A&quot;/&gt;&lt;wsp:rsid wsp:val=&quot;009D1A23&quot;/&gt;&lt;wsp:rsid wsp:val=&quot;009E60C8&quot;/&gt;&lt;wsp:rsid wsp:val=&quot;00A240C8&quot;/&gt;&lt;wsp:rsid wsp:val=&quot;00AC7B83&quot;/&gt;&lt;wsp:rsid wsp:val=&quot;00B32E96&quot;/&gt;&lt;wsp:rsid wsp:val=&quot;00BA5B2C&quot;/&gt;&lt;wsp:rsid wsp:val=&quot;00CE529D&quot;/&gt;&lt;wsp:rsid wsp:val=&quot;00D73E3E&quot;/&gt;&lt;wsp:rsid wsp:val=&quot;00E02461&quot;/&gt;&lt;wsp:rsid wsp:val=&quot;00E43B70&quot;/&gt;&lt;wsp:rsid wsp:val=&quot;00EC408E&quot;/&gt;&lt;wsp:rsid wsp:val=&quot;00F31F46&quot;/&gt;&lt;wsp:rsid wsp:val=&quot;00FA7EC0&quot;/&gt;&lt;wsp:rsid wsp:val=&quot;00FC0FA6&quot;/&gt;&lt;/wsp:rsids&gt;&lt;/w:docPr&gt;&lt;w:body&gt;&lt;w:p wsp:rsidR=&quot;00000000&quot; wsp:rsidRDefault=&quot;00727E1B&quot;&gt;&lt;m:oMathPara&gt;&lt;m:oMath&gt;&lt;m:sSup&gt;&lt;m:sSupPr&gt;&lt;m:ctrlPr&gt;&lt;w:rPr&gt;&lt;w:rFonts w:ascii=&quot;Cambria Math&quot; w:fareast=&quot;Times New Roman&quot; w:h-ansi=&quot;Cambria Math&quot;/&gt;&lt;wx:font wx:val=&quot;Cambria Math&quot;/&gt;&lt;w:i/&gt;&lt;w:sz w:val=&quot;24&quot;/&gt;&lt;w:sz-cs w:val=&quot;24&quot;/&gt;&lt;/w:rPr&gt;&lt;/m:ctrlPr&gt;&lt;/m:sSupPr&gt;&lt;m:e&gt;&lt;m:r&gt;&lt;w:rPr&gt;&lt;w:rFonts w:ascii=&quot;Cambria Math&quot; w:fareast=&quot;Times New Roman&quot; w:h-ansi=&quot;Cambria Math&quot;/&gt;&lt;wx:font wx:val=&quot;Cambria Math&quot;/&gt;&lt;w:i/&gt;&lt;w:sz w:val=&quot;24&quot;/&gt;&lt;w:sz-cs w:val=&quot;24&quot;/&gt;&lt;/w:rPr&gt;&lt;m:t&gt;F&lt;/m:t&gt;&lt;/m:r&gt;&lt;/m:e&gt;&lt;m:sup&gt;&lt;m:r&gt;&lt;w:rPr&gt;&lt;w:rFonts w:ascii=&quot;Cambria Math&quot; w:fareast=&quot;Times New Roman&quot; w:h-ansi=&quot;Cambria Math&quot;/&gt;&lt;wx:font wx:val=&quot;Cambria Math&quot;/&gt;&lt;w:i/&gt;&lt;w:sz w:val=&quot;24&quot;/&gt;&lt;w:sz-cs w:val=&quot;24&quot;/&gt;&lt;/w:rPr&gt;&lt;m:t&gt;i&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1" o:title="" chromakey="white"/>
          </v:shape>
        </w:pict>
      </w:r>
      <w:r w:rsidRPr="00E177B5">
        <w:rPr>
          <w:rFonts w:ascii="Cambria" w:hAnsi="Cambria"/>
          <w:sz w:val="24"/>
          <w:szCs w:val="24"/>
        </w:rPr>
        <w:instrText xml:space="preserve"> </w:instrText>
      </w:r>
      <w:r w:rsidRPr="00E177B5">
        <w:rPr>
          <w:rFonts w:ascii="Cambria" w:hAnsi="Cambria"/>
          <w:sz w:val="24"/>
          <w:szCs w:val="24"/>
        </w:rPr>
        <w:fldChar w:fldCharType="separate"/>
      </w:r>
      <w:r w:rsidRPr="00E177B5">
        <w:pict>
          <v:shape id="_x0000_i1035" type="#_x0000_t75" style="width:13.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A7&quot;/&gt;&lt;wsp:rsid wsp:val=&quot;000D5C73&quot;/&gt;&lt;wsp:rsid wsp:val=&quot;00140077&quot;/&gt;&lt;wsp:rsid wsp:val=&quot;002334F7&quot;/&gt;&lt;wsp:rsid wsp:val=&quot;002E2976&quot;/&gt;&lt;wsp:rsid wsp:val=&quot;00441C3A&quot;/&gt;&lt;wsp:rsid wsp:val=&quot;004612B3&quot;/&gt;&lt;wsp:rsid wsp:val=&quot;0052783B&quot;/&gt;&lt;wsp:rsid wsp:val=&quot;005565C9&quot;/&gt;&lt;wsp:rsid wsp:val=&quot;005F2A90&quot;/&gt;&lt;wsp:rsid wsp:val=&quot;006228CF&quot;/&gt;&lt;wsp:rsid wsp:val=&quot;00635EA8&quot;/&gt;&lt;wsp:rsid wsp:val=&quot;00676D13&quot;/&gt;&lt;wsp:rsid wsp:val=&quot;006E1CC9&quot;/&gt;&lt;wsp:rsid wsp:val=&quot;00727E1B&quot;/&gt;&lt;wsp:rsid wsp:val=&quot;00851316&quot;/&gt;&lt;wsp:rsid wsp:val=&quot;008B5D7B&quot;/&gt;&lt;wsp:rsid wsp:val=&quot;009B3F21&quot;/&gt;&lt;wsp:rsid wsp:val=&quot;009B534A&quot;/&gt;&lt;wsp:rsid wsp:val=&quot;009D1A23&quot;/&gt;&lt;wsp:rsid wsp:val=&quot;009E60C8&quot;/&gt;&lt;wsp:rsid wsp:val=&quot;00A240C8&quot;/&gt;&lt;wsp:rsid wsp:val=&quot;00AC7B83&quot;/&gt;&lt;wsp:rsid wsp:val=&quot;00B32E96&quot;/&gt;&lt;wsp:rsid wsp:val=&quot;00BA5B2C&quot;/&gt;&lt;wsp:rsid wsp:val=&quot;00CE529D&quot;/&gt;&lt;wsp:rsid wsp:val=&quot;00D73E3E&quot;/&gt;&lt;wsp:rsid wsp:val=&quot;00E02461&quot;/&gt;&lt;wsp:rsid wsp:val=&quot;00E43B70&quot;/&gt;&lt;wsp:rsid wsp:val=&quot;00EC408E&quot;/&gt;&lt;wsp:rsid wsp:val=&quot;00F31F46&quot;/&gt;&lt;wsp:rsid wsp:val=&quot;00FA7EC0&quot;/&gt;&lt;wsp:rsid wsp:val=&quot;00FC0FA6&quot;/&gt;&lt;/wsp:rsids&gt;&lt;/w:docPr&gt;&lt;w:body&gt;&lt;w:p wsp:rsidR=&quot;00000000&quot; wsp:rsidRDefault=&quot;00727E1B&quot;&gt;&lt;m:oMathPara&gt;&lt;m:oMath&gt;&lt;m:sSup&gt;&lt;m:sSupPr&gt;&lt;m:ctrlPr&gt;&lt;w:rPr&gt;&lt;w:rFonts w:ascii=&quot;Cambria Math&quot; w:fareast=&quot;Times New Roman&quot; w:h-ansi=&quot;Cambria Math&quot;/&gt;&lt;wx:font wx:val=&quot;Cambria Math&quot;/&gt;&lt;w:i/&gt;&lt;w:sz w:val=&quot;24&quot;/&gt;&lt;w:sz-cs w:val=&quot;24&quot;/&gt;&lt;/w:rPr&gt;&lt;/m:ctrlPr&gt;&lt;/m:sSupPr&gt;&lt;m:e&gt;&lt;m:r&gt;&lt;w:rPr&gt;&lt;w:rFonts w:ascii=&quot;Cambria Math&quot; w:fareast=&quot;Times New Roman&quot; w:h-ansi=&quot;Cambria Math&quot;/&gt;&lt;wx:font wx:val=&quot;Cambria Math&quot;/&gt;&lt;w:i/&gt;&lt;w:sz w:val=&quot;24&quot;/&gt;&lt;w:sz-cs w:val=&quot;24&quot;/&gt;&lt;/w:rPr&gt;&lt;m:t&gt;F&lt;/m:t&gt;&lt;/m:r&gt;&lt;/m:e&gt;&lt;m:sup&gt;&lt;m:r&gt;&lt;w:rPr&gt;&lt;w:rFonts w:ascii=&quot;Cambria Math&quot; w:fareast=&quot;Times New Roman&quot; w:h-ansi=&quot;Cambria Math&quot;/&gt;&lt;wx:font wx:val=&quot;Cambria Math&quot;/&gt;&lt;w:i/&gt;&lt;w:sz w:val=&quot;24&quot;/&gt;&lt;w:sz-cs w:val=&quot;24&quot;/&gt;&lt;/w:rPr&gt;&lt;m:t&gt;i&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1" o:title="" chromakey="white"/>
          </v:shape>
        </w:pict>
      </w:r>
      <w:r w:rsidRPr="00E177B5">
        <w:rPr>
          <w:rFonts w:ascii="Cambria" w:hAnsi="Cambria"/>
          <w:sz w:val="24"/>
          <w:szCs w:val="24"/>
        </w:rPr>
        <w:fldChar w:fldCharType="end"/>
      </w:r>
      <w:r w:rsidRPr="00D73E3E">
        <w:rPr>
          <w:rFonts w:ascii="Cambria" w:hAnsi="Cambria"/>
          <w:sz w:val="24"/>
          <w:szCs w:val="24"/>
        </w:rPr>
        <w:t xml:space="preserve"> </w:t>
      </w:r>
      <w:r w:rsidRPr="00AC7B83">
        <w:rPr>
          <w:sz w:val="24"/>
          <w:szCs w:val="24"/>
        </w:rPr>
        <w:t xml:space="preserve">as defined in lecture 6, where </w:t>
      </w:r>
      <w:r w:rsidRPr="00E177B5">
        <w:rPr>
          <w:sz w:val="24"/>
          <w:szCs w:val="24"/>
        </w:rPr>
        <w:fldChar w:fldCharType="begin"/>
      </w:r>
      <w:r w:rsidRPr="00E177B5">
        <w:rPr>
          <w:sz w:val="24"/>
          <w:szCs w:val="24"/>
        </w:rPr>
        <w:instrText xml:space="preserve"> QUOTE </w:instrText>
      </w:r>
      <w:r w:rsidRPr="00E177B5">
        <w:pict>
          <v:shape id="_x0000_i1036" type="#_x0000_t75" style="width:39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A7&quot;/&gt;&lt;wsp:rsid wsp:val=&quot;000D5C73&quot;/&gt;&lt;wsp:rsid wsp:val=&quot;00140077&quot;/&gt;&lt;wsp:rsid wsp:val=&quot;002334F7&quot;/&gt;&lt;wsp:rsid wsp:val=&quot;002E2976&quot;/&gt;&lt;wsp:rsid wsp:val=&quot;00441C3A&quot;/&gt;&lt;wsp:rsid wsp:val=&quot;004612B3&quot;/&gt;&lt;wsp:rsid wsp:val=&quot;0052783B&quot;/&gt;&lt;wsp:rsid wsp:val=&quot;005565C9&quot;/&gt;&lt;wsp:rsid wsp:val=&quot;005F2A90&quot;/&gt;&lt;wsp:rsid wsp:val=&quot;006228CF&quot;/&gt;&lt;wsp:rsid wsp:val=&quot;00635EA8&quot;/&gt;&lt;wsp:rsid wsp:val=&quot;00676D13&quot;/&gt;&lt;wsp:rsid wsp:val=&quot;006E1CC9&quot;/&gt;&lt;wsp:rsid wsp:val=&quot;00851316&quot;/&gt;&lt;wsp:rsid wsp:val=&quot;008B5D7B&quot;/&gt;&lt;wsp:rsid wsp:val=&quot;009B3F21&quot;/&gt;&lt;wsp:rsid wsp:val=&quot;009B534A&quot;/&gt;&lt;wsp:rsid wsp:val=&quot;009D1A23&quot;/&gt;&lt;wsp:rsid wsp:val=&quot;009E60C8&quot;/&gt;&lt;wsp:rsid wsp:val=&quot;00A240C8&quot;/&gt;&lt;wsp:rsid wsp:val=&quot;00AC7B83&quot;/&gt;&lt;wsp:rsid wsp:val=&quot;00B32E96&quot;/&gt;&lt;wsp:rsid wsp:val=&quot;00BA5B2C&quot;/&gt;&lt;wsp:rsid wsp:val=&quot;00CE529D&quot;/&gt;&lt;wsp:rsid wsp:val=&quot;00D56A3D&quot;/&gt;&lt;wsp:rsid wsp:val=&quot;00D73E3E&quot;/&gt;&lt;wsp:rsid wsp:val=&quot;00E02461&quot;/&gt;&lt;wsp:rsid wsp:val=&quot;00E177B5&quot;/&gt;&lt;wsp:rsid wsp:val=&quot;00E43B70&quot;/&gt;&lt;wsp:rsid wsp:val=&quot;00EC408E&quot;/&gt;&lt;wsp:rsid wsp:val=&quot;00F31F46&quot;/&gt;&lt;wsp:rsid wsp:val=&quot;00FA7EC0&quot;/&gt;&lt;wsp:rsid wsp:val=&quot;00FC0FA6&quot;/&gt;&lt;/wsp:rsids&gt;&lt;/w:docPr&gt;&lt;w:body&gt;&lt;w:p wsp:rsidR=&quot;00000000&quot; wsp:rsidRDefault=&quot;00D56A3D&quot;&gt;&lt;m:oMathPara&gt;&lt;m:oMath&gt;&lt;m:r&gt;&lt;w:rPr&gt;&lt;w:rFonts w:ascii=&quot;Cambria Math&quot; w:fareast=&quot;Times New Roman&quot; w:h-ansi=&quot;Cambria Math&quot;/&gt;&lt;wx:font wx:val=&quot;Cambria Math&quot;/&gt;&lt;w:i/&gt;&lt;w:sz w:val=&quot;24&quot;/&gt;&lt;w:sz-cs w:val=&quot;24&quot;/&gt;&lt;/w:rPr&gt;&lt;m:t&gt;actio&lt;/m:t&gt;&lt;/m:r&gt;&lt;m:sSub&gt;&lt;m:sSubPr&gt;&lt;m:ctrlPr&gt;&lt;w:rPr&gt;&lt;w:rFonts w:ascii=&quot;Cambria Math&quot; w:fareast=&quot;Times New Roman&quot; w:h-ansi=&quot;Cambria Math&quot;/&gt;&lt;wx:font wx:val=&quot;Cambria Math&quot;/&gt;&lt;w:i/&gt;&lt;w:sz w:val=&quot;24&quot;/&gt;&lt;w:sz-cs w:val=&quot;24&quot;/&gt;&lt;/w:rPr&gt;&lt;/m:ctrlPr&gt;&lt;/m:sSubPr&gt;&lt;m:e&gt;&lt;m:r&gt;&lt;w:rPr&gt;&lt;w:rFonts w:ascii=&quot;Cambria Math&quot; w:fareast=&quot;Times New Roman&quot; w:h-ansi=&quot;Cambria Math&quot;/&gt;&lt;wx:font wx:val=&quot;Cambria Math&quot;/&gt;&lt;w:i/&gt;&lt;w:sz w:val=&quot;24&quot;/&gt;&lt;w:sz-cs w:val=&quot;24&quot;/&gt;&lt;/w:rPr&gt;&lt;m:t&gt;n&lt;/m:t&gt;&lt;/m:r&gt;&lt;/m:e&gt;&lt;m:sub&gt;&lt;m:r&gt;&lt;w:rPr&gt;&lt;w:rFonts w:ascii=&quot;Cambria Math&quot; w:fareast=&quot;Times New Roman&quot; w:h-ansi=&quot;Cambria Math&quot;/&gt;&lt;wx:font wx:val=&quot;Cambria Math&quot;/&gt;&lt;w:i/&gt;&lt;w:sz w:val=&quot;24&quot;/&gt;&lt;w:sz-cs w:val=&quot;24&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177B5">
        <w:rPr>
          <w:sz w:val="24"/>
          <w:szCs w:val="24"/>
        </w:rPr>
        <w:instrText xml:space="preserve"> </w:instrText>
      </w:r>
      <w:r w:rsidRPr="00E177B5">
        <w:rPr>
          <w:sz w:val="24"/>
          <w:szCs w:val="24"/>
        </w:rPr>
        <w:fldChar w:fldCharType="separate"/>
      </w:r>
      <w:r w:rsidRPr="00E177B5">
        <w:pict>
          <v:shape id="_x0000_i1037" type="#_x0000_t75" style="width:39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A7&quot;/&gt;&lt;wsp:rsid wsp:val=&quot;000D5C73&quot;/&gt;&lt;wsp:rsid wsp:val=&quot;00140077&quot;/&gt;&lt;wsp:rsid wsp:val=&quot;002334F7&quot;/&gt;&lt;wsp:rsid wsp:val=&quot;002E2976&quot;/&gt;&lt;wsp:rsid wsp:val=&quot;00441C3A&quot;/&gt;&lt;wsp:rsid wsp:val=&quot;004612B3&quot;/&gt;&lt;wsp:rsid wsp:val=&quot;0052783B&quot;/&gt;&lt;wsp:rsid wsp:val=&quot;005565C9&quot;/&gt;&lt;wsp:rsid wsp:val=&quot;005F2A90&quot;/&gt;&lt;wsp:rsid wsp:val=&quot;006228CF&quot;/&gt;&lt;wsp:rsid wsp:val=&quot;00635EA8&quot;/&gt;&lt;wsp:rsid wsp:val=&quot;00676D13&quot;/&gt;&lt;wsp:rsid wsp:val=&quot;006E1CC9&quot;/&gt;&lt;wsp:rsid wsp:val=&quot;00851316&quot;/&gt;&lt;wsp:rsid wsp:val=&quot;008B5D7B&quot;/&gt;&lt;wsp:rsid wsp:val=&quot;009B3F21&quot;/&gt;&lt;wsp:rsid wsp:val=&quot;009B534A&quot;/&gt;&lt;wsp:rsid wsp:val=&quot;009D1A23&quot;/&gt;&lt;wsp:rsid wsp:val=&quot;009E60C8&quot;/&gt;&lt;wsp:rsid wsp:val=&quot;00A240C8&quot;/&gt;&lt;wsp:rsid wsp:val=&quot;00AC7B83&quot;/&gt;&lt;wsp:rsid wsp:val=&quot;00B32E96&quot;/&gt;&lt;wsp:rsid wsp:val=&quot;00BA5B2C&quot;/&gt;&lt;wsp:rsid wsp:val=&quot;00CE529D&quot;/&gt;&lt;wsp:rsid wsp:val=&quot;00D56A3D&quot;/&gt;&lt;wsp:rsid wsp:val=&quot;00D73E3E&quot;/&gt;&lt;wsp:rsid wsp:val=&quot;00E02461&quot;/&gt;&lt;wsp:rsid wsp:val=&quot;00E177B5&quot;/&gt;&lt;wsp:rsid wsp:val=&quot;00E43B70&quot;/&gt;&lt;wsp:rsid wsp:val=&quot;00EC408E&quot;/&gt;&lt;wsp:rsid wsp:val=&quot;00F31F46&quot;/&gt;&lt;wsp:rsid wsp:val=&quot;00FA7EC0&quot;/&gt;&lt;wsp:rsid wsp:val=&quot;00FC0FA6&quot;/&gt;&lt;/wsp:rsids&gt;&lt;/w:docPr&gt;&lt;w:body&gt;&lt;w:p wsp:rsidR=&quot;00000000&quot; wsp:rsidRDefault=&quot;00D56A3D&quot;&gt;&lt;m:oMathPara&gt;&lt;m:oMath&gt;&lt;m:r&gt;&lt;w:rPr&gt;&lt;w:rFonts w:ascii=&quot;Cambria Math&quot; w:fareast=&quot;Times New Roman&quot; w:h-ansi=&quot;Cambria Math&quot;/&gt;&lt;wx:font wx:val=&quot;Cambria Math&quot;/&gt;&lt;w:i/&gt;&lt;w:sz w:val=&quot;24&quot;/&gt;&lt;w:sz-cs w:val=&quot;24&quot;/&gt;&lt;/w:rPr&gt;&lt;m:t&gt;actio&lt;/m:t&gt;&lt;/m:r&gt;&lt;m:sSub&gt;&lt;m:sSubPr&gt;&lt;m:ctrlPr&gt;&lt;w:rPr&gt;&lt;w:rFonts w:ascii=&quot;Cambria Math&quot; w:fareast=&quot;Times New Roman&quot; w:h-ansi=&quot;Cambria Math&quot;/&gt;&lt;wx:font wx:val=&quot;Cambria Math&quot;/&gt;&lt;w:i/&gt;&lt;w:sz w:val=&quot;24&quot;/&gt;&lt;w:sz-cs w:val=&quot;24&quot;/&gt;&lt;/w:rPr&gt;&lt;/m:ctrlPr&gt;&lt;/m:sSubPr&gt;&lt;m:e&gt;&lt;m:r&gt;&lt;w:rPr&gt;&lt;w:rFonts w:ascii=&quot;Cambria Math&quot; w:fareast=&quot;Times New Roman&quot; w:h-ansi=&quot;Cambria Math&quot;/&gt;&lt;wx:font wx:val=&quot;Cambria Math&quot;/&gt;&lt;w:i/&gt;&lt;w:sz w:val=&quot;24&quot;/&gt;&lt;w:sz-cs w:val=&quot;24&quot;/&gt;&lt;/w:rPr&gt;&lt;m:t&gt;n&lt;/m:t&gt;&lt;/m:r&gt;&lt;/m:e&gt;&lt;m:sub&gt;&lt;m:r&gt;&lt;w:rPr&gt;&lt;w:rFonts w:ascii=&quot;Cambria Math&quot; w:fareast=&quot;Times New Roman&quot; w:h-ansi=&quot;Cambria Math&quot;/&gt;&lt;wx:font wx:val=&quot;Cambria Math&quot;/&gt;&lt;w:i/&gt;&lt;w:sz w:val=&quot;24&quot;/&gt;&lt;w:sz-cs w:val=&quot;24&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177B5">
        <w:rPr>
          <w:sz w:val="24"/>
          <w:szCs w:val="24"/>
        </w:rPr>
        <w:fldChar w:fldCharType="end"/>
      </w:r>
      <w:r w:rsidRPr="00AC7B83">
        <w:rPr>
          <w:sz w:val="24"/>
          <w:szCs w:val="24"/>
        </w:rPr>
        <w:t xml:space="preserve"> defined as follows:</w:t>
      </w:r>
    </w:p>
    <w:p w:rsidR="00510255" w:rsidRPr="00AC7B83" w:rsidRDefault="00510255" w:rsidP="008B5D7B">
      <w:pPr>
        <w:rPr>
          <w:rFonts w:ascii="Cambria" w:hAnsi="Cambria"/>
          <w:sz w:val="24"/>
          <w:szCs w:val="24"/>
        </w:rPr>
      </w:pPr>
      <w:r w:rsidRPr="00AC7B83">
        <w:rPr>
          <w:sz w:val="24"/>
          <w:szCs w:val="24"/>
        </w:rPr>
        <w:t>Assignment</w:t>
      </w:r>
      <w:r>
        <w:rPr>
          <w:rFonts w:ascii="Cambria" w:hAnsi="Cambria"/>
          <w:sz w:val="24"/>
          <w:szCs w:val="24"/>
        </w:rPr>
        <w:t>:</w:t>
      </w:r>
    </w:p>
    <w:p w:rsidR="00510255" w:rsidRPr="00D73E3E" w:rsidRDefault="00510255" w:rsidP="008B5D7B">
      <w:pPr>
        <w:rPr>
          <w:rFonts w:ascii="Cambria" w:hAnsi="Cambria"/>
          <w:sz w:val="24"/>
          <w:szCs w:val="24"/>
        </w:rPr>
      </w:pPr>
      <w:r w:rsidRPr="00E177B5">
        <w:pict>
          <v:shape id="_x0000_i1038" type="#_x0000_t75" style="width:222pt;height:11.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24&quot;/&gt;&lt;wsp:rsid wsp:val=&quot;000A76A7&quot;/&gt;&lt;wsp:rsid wsp:val=&quot;000D5C73&quot;/&gt;&lt;wsp:rsid wsp:val=&quot;00140077&quot;/&gt;&lt;wsp:rsid wsp:val=&quot;002334F7&quot;/&gt;&lt;wsp:rsid wsp:val=&quot;002E2976&quot;/&gt;&lt;wsp:rsid wsp:val=&quot;00441C3A&quot;/&gt;&lt;wsp:rsid wsp:val=&quot;004612B3&quot;/&gt;&lt;wsp:rsid wsp:val=&quot;0052783B&quot;/&gt;&lt;wsp:rsid wsp:val=&quot;005565C9&quot;/&gt;&lt;wsp:rsid wsp:val=&quot;005F2A90&quot;/&gt;&lt;wsp:rsid wsp:val=&quot;006228CF&quot;/&gt;&lt;wsp:rsid wsp:val=&quot;00635EA8&quot;/&gt;&lt;wsp:rsid wsp:val=&quot;00676D13&quot;/&gt;&lt;wsp:rsid wsp:val=&quot;006E1CC9&quot;/&gt;&lt;wsp:rsid wsp:val=&quot;00851316&quot;/&gt;&lt;wsp:rsid wsp:val=&quot;008B5D7B&quot;/&gt;&lt;wsp:rsid wsp:val=&quot;009B3F21&quot;/&gt;&lt;wsp:rsid wsp:val=&quot;009B534A&quot;/&gt;&lt;wsp:rsid wsp:val=&quot;009D1A23&quot;/&gt;&lt;wsp:rsid wsp:val=&quot;009E60C8&quot;/&gt;&lt;wsp:rsid wsp:val=&quot;00A240C8&quot;/&gt;&lt;wsp:rsid wsp:val=&quot;00AC7B83&quot;/&gt;&lt;wsp:rsid wsp:val=&quot;00B32E96&quot;/&gt;&lt;wsp:rsid wsp:val=&quot;00BA5B2C&quot;/&gt;&lt;wsp:rsid wsp:val=&quot;00CE529D&quot;/&gt;&lt;wsp:rsid wsp:val=&quot;00D73E3E&quot;/&gt;&lt;wsp:rsid wsp:val=&quot;00E02461&quot;/&gt;&lt;wsp:rsid wsp:val=&quot;00E177B5&quot;/&gt;&lt;wsp:rsid wsp:val=&quot;00E43B70&quot;/&gt;&lt;wsp:rsid wsp:val=&quot;00EC408E&quot;/&gt;&lt;wsp:rsid wsp:val=&quot;00F31F46&quot;/&gt;&lt;wsp:rsid wsp:val=&quot;00FA7EC0&quot;/&gt;&lt;wsp:rsid wsp:val=&quot;00FC0FA6&quot;/&gt;&lt;/wsp:rsids&gt;&lt;/w:docPr&gt;&lt;w:body&gt;&lt;w:p wsp:rsidR=&quot;00000000&quot; wsp:rsidRDefault=&quot;000A7624&quot;&gt;&lt;m:oMathPara&gt;&lt;m:oMath&gt;&lt;m:sSub&gt;&lt;m:sSubPr&gt;&lt;m:ctrlPr&gt;&lt;w:rPr&gt;&lt;w:rFonts w:ascii=&quot;Cambria Math&quot; w:fareast=&quot;Times New Roman&quot; w:h-ansi=&quot;Cambria Math&quot;/&gt;&lt;wx:font wx:val=&quot;Cambria Math&quot;/&gt;&lt;w:i/&gt;&lt;w:sz w:val=&quot;24&quot;/&gt;&lt;w:sz-cs w:val=&quot;24&quot;/&gt;&lt;/w:rPr&gt;&lt;/m:ctrlPr&gt;&lt;/m:sSubPr&gt;&lt;m:e&gt;&lt;m:d&gt;&lt;m:dPr&gt;&lt;m:begChr m:val=&quot;[&quot;/&gt;&lt;m:endChr m:val=&quot;]&quot;/&gt;&lt;m:ctrlPr&gt;&lt;w:rPr&gt;&lt;w:rFonts w:ascii=&quot;Cambria Math&quot; w:fareast=&quot;Times New Roman&quot; w:h-ansi=&quot;Cambria Math&quot;/&gt;&lt;wx:font wx:val=&quot;Cambria Math&quot;/&gt;&lt;w:i/&gt;&lt;w:sz w:val=&quot;24&quot;/&gt;&lt;w:sz-cs w:val=&quot;24&quot;/&gt;&lt;/w:rPr&gt;&lt;/m:ctrlPr&gt;&lt;/m:dPr&gt;&lt;m:e&gt;&lt;m:r&gt;&lt;w:rPr&gt;&lt;w:rFonts w:ascii=&quot;Cambria Math&quot; w:fareast=&quot;Times New Roman&quot; w:h-ansi=&quot;Cambria Math&quot;/&gt;&lt;wx:font wx:val=&quot;Cambria Math&quot;/&gt;&lt;w:i/&gt;&lt;w:sz w:val=&quot;24&quot;/&gt;&lt;w:sz-cs w:val=&quot;24&quot;/&gt;&lt;/w:rPr&gt;&lt;m:t&gt;xג‰”a&lt;/m:t&gt;&lt;/m:r&gt;&lt;/m:e&gt;&lt;/m:d&gt;&lt;/m:e&gt;&lt;m:sub&gt;&lt;m:r&gt;&lt;w:rPr&gt;&lt;w:rFonts w:ascii=&quot;Cambria Math&quot; w:fareast=&quot;Times New Roman&quot; w:h-ansi=&quot;Cambria Math&quot;/&gt;&lt;wx:font wx:val=&quot;Cambria Math&quot;/&gt;&lt;w:i/&gt;&lt;w:sz w:val=&quot;24&quot;/&gt;&lt;w:sz-cs w:val=&quot;24&quot;/&gt;&lt;/w:rPr&gt;&lt;m:t&gt;i&lt;/m:t&gt;&lt;/m:r&gt;&lt;/m:sub&gt;&lt;/m:sSub&gt;&lt;m:d&gt;&lt;m:dPr&gt;&lt;m:ctrlPr&gt;&lt;w:rPr&gt;&lt;w:rFonts w:ascii=&quot;Cambria Math&quot; w:fareast=&quot;Times New Roman&quot; w:h-ansi=&quot;Cambria Math&quot;/&gt;&lt;wx:font wx:val=&quot;Cambria Math&quot;/&gt;&lt;w:i/&gt;&lt;w:sz w:val=&quot;24&quot;/&gt;&lt;w:sz-cs w:val=&quot;24&quot;/&gt;&lt;/w:rPr&gt;&lt;/m:ctrlPr&gt;&lt;/m:dPr&gt;&lt;m:e&gt;&lt;m:r&gt;&lt;w:rPr&gt;&lt;w:rFonts w:ascii=&quot;Cambria Math&quot; w:fareast=&quot;Times New Roman&quot; w:h-ansi=&quot;Cambria Math&quot;/&gt;&lt;wx:font wx:val=&quot;Cambria Math&quot;/&gt;&lt;w:i/&gt;&lt;w:sz w:val=&quot;24&quot;/&gt;&lt;w:sz-cs w:val=&quot;24&quot;/&gt;&lt;/w:rPr&gt;&lt;m:t&gt;m&lt;/m:t&gt;&lt;/m:r&gt;&lt;/m:e&gt;&lt;/m:d&gt;&lt;m:r&gt;&lt;w:rPr&gt;&lt;w:rFonts w:ascii=&quot;Cambria Math&quot; w:fareast=&quot;Times New Roman&quot; w:h-ansi=&quot;Cambria Math&quot;/&gt;&lt;wx:font wx:val=&quot;Cambria Math&quot;/&gt;&lt;w:i/&gt;&lt;w:sz w:val=&quot;24&quot;/&gt;&lt;w:sz-cs w:val=&quot;24&quot;/&gt;&lt;/w:rPr&gt;&lt;m:t&gt;=m&lt;/m:t&gt;&lt;/m:r&gt;&lt;m:d&gt;&lt;m:dPr&gt;&lt;m:begChr m:val=&quot;[&quot;/&gt;&lt;m:endChr m:val=&quot;]&quot;/&gt;&lt;m:ctrlPr&gt;&lt;w:rPr&gt;&lt;w:rFonts w:ascii=&quot;Cambria Math&quot; w:fareast=&quot;Times New Roman&quot; w:h-ansi=&quot;Cambria Math&quot;/&gt;&lt;wx:font wx:val=&quot;Cambria Math&quot;/&gt;&lt;w:i/&gt;&lt;w:sz w:val=&quot;24&quot;/&gt;&lt;w:sz-cs w:val=&quot;24&quot;/&gt;&lt;/w:rPr&gt;&lt;/m:ctrlPr&gt;&lt;/m:dPr&gt;&lt;m:e&gt;&lt;m:r&gt;&lt;w:rPr&gt;&lt;w:rFonts w:ascii=&quot;Cambria Math&quot; w:fareast=&quot;Times New Roman&quot; w:h-ansi=&quot;Cambria Math&quot;/&gt;&lt;wx:font wx:val=&quot;Cambria Math&quot;/&gt;&lt;w:i/&gt;&lt;w:sz w:val=&quot;24&quot;/&gt;&lt;w:sz-cs w:val=&quot;24&quot;/&gt;&lt;/w:rPr&gt;&lt;m:t&gt;xג†’v&lt;/m:t&gt;&lt;/m:r&gt;&lt;/m:e&gt;&lt;/m:d&gt;&lt;m:r&gt;&lt;w:rPr&gt;&lt;w:rFonts w:ascii=&quot;Cambria Math&quot; w:fareast=&quot;Times New Roman&quot; w:h-ansi=&quot;Cambria Math&quot;/&gt;&lt;wx:font wx:val=&quot;Cambria Math&quot;/&gt;&lt;w:i/&gt;&lt;w:sz w:val=&quot;24&quot;/&gt;&lt;w:sz-cs w:val=&quot;24&quot;/&gt;&lt;/w:rPr&gt;&lt;m:t&gt; where&amp;lt;a,m&amp;gt;&lt;/m:t&gt;&lt;/m:r&gt;&lt;m:sSub&gt;&lt;m:sSubPr&gt;&lt;m:ctrlPr&gt;&lt;w:rPr&gt;&lt;w:rFonts w:ascii=&quot;Cambria Math&quot; w:fareast=&quot;Times New Roman&quot; w:h-ansi=&quot;Cambria Math&quot;/&gt;&lt;wx:font wx:val=&quot;Cambria Math&quot;/&gt;&lt;w:i/&gt;&lt;w:sz w:val=&quot;24&quot;/&gt;&lt;w:sz-cs w:val=&quot;24&quot;/&gt;&lt;/w:rPr&gt;&lt;/m:ctrlPr&gt;&lt;/m:sSubPr&gt;&lt;m:e&gt;&lt;m:r&gt;&lt;w:rPr&gt;&lt;w:rFonts w:ascii=&quot;Cambria Math&quot; w:fareast=&quot;Times New Roman&quot; w:h-ansi=&quot;Cambria Math&quot;/&gt;&lt;wx:font wx:val=&quot;Cambria Math&quot;/&gt;&lt;w:i/&gt;&lt;w:sz w:val=&quot;24&quot;/&gt;&lt;w:sz-cs w:val=&quot;24&quot;/&gt;&lt;/w:rPr&gt;&lt;m:t&gt;ג‡“&lt;/m:t&gt;&lt;/m:r&gt;&lt;/m:e&gt;&lt;m:sub&gt;&lt;m:r&gt;&lt;w:rPr&gt;&lt;w:rFonts w:ascii=&quot;Cambria Math&quot; w:fareast=&quot;Times New Roman&quot; w:h-ansi=&quot;Cambria Math&quot;/&gt;&lt;wx:font wx:val=&quot;Cambria Math&quot;/&gt;&lt;w:i/&gt;&lt;w:sz w:val=&quot;24&quot;/&gt;&lt;w:sz-cs w:val=&quot;24&quot;/&gt;&lt;/w:rPr&gt;&lt;m:t&gt;i&lt;/m:t&gt;&lt;/m:r&gt;&lt;/m:sub&gt;&lt;/m:sSub&gt;&lt;m:r&gt;&lt;w:rPr&gt;&lt;w:rFonts w:ascii=&quot;Cambria Math&quot; w:fareast=&quot;Times New Roman&quot; w:h-ansi=&quot;Cambria Math&quot;/&gt;&lt;wx:font wx:val=&quot;Cambria Math&quot;/&gt;&lt;w:i/&gt;&lt;w:sz w:val=&quot;24&quot;/&gt;&lt;w:sz-cs w:val=&quot;24&quot;/&gt;&lt;/w:rPr&gt;&lt;m:t&gt;v&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p>
    <w:p w:rsidR="00510255" w:rsidRDefault="00510255" w:rsidP="008B5D7B">
      <w:pPr>
        <w:rPr>
          <w:sz w:val="24"/>
          <w:szCs w:val="24"/>
        </w:rPr>
      </w:pPr>
      <w:r w:rsidRPr="00AC7B83">
        <w:rPr>
          <w:sz w:val="24"/>
          <w:szCs w:val="24"/>
        </w:rPr>
        <w:t xml:space="preserve">Above, </w:t>
      </w:r>
      <w:r w:rsidRPr="00E177B5">
        <w:rPr>
          <w:sz w:val="24"/>
          <w:szCs w:val="24"/>
        </w:rPr>
        <w:fldChar w:fldCharType="begin"/>
      </w:r>
      <w:r w:rsidRPr="00E177B5">
        <w:rPr>
          <w:sz w:val="24"/>
          <w:szCs w:val="24"/>
        </w:rPr>
        <w:instrText xml:space="preserve"> QUOTE </w:instrText>
      </w:r>
      <w:r w:rsidRPr="00E177B5">
        <w:pict>
          <v:shape id="_x0000_i1039" type="#_x0000_t75" style="width:11.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A7&quot;/&gt;&lt;wsp:rsid wsp:val=&quot;000D5C73&quot;/&gt;&lt;wsp:rsid wsp:val=&quot;00140077&quot;/&gt;&lt;wsp:rsid wsp:val=&quot;002334F7&quot;/&gt;&lt;wsp:rsid wsp:val=&quot;002E2976&quot;/&gt;&lt;wsp:rsid wsp:val=&quot;003B5410&quot;/&gt;&lt;wsp:rsid wsp:val=&quot;00441C3A&quot;/&gt;&lt;wsp:rsid wsp:val=&quot;004612B3&quot;/&gt;&lt;wsp:rsid wsp:val=&quot;0052783B&quot;/&gt;&lt;wsp:rsid wsp:val=&quot;005565C9&quot;/&gt;&lt;wsp:rsid wsp:val=&quot;005F2A90&quot;/&gt;&lt;wsp:rsid wsp:val=&quot;006228CF&quot;/&gt;&lt;wsp:rsid wsp:val=&quot;00635EA8&quot;/&gt;&lt;wsp:rsid wsp:val=&quot;00676D13&quot;/&gt;&lt;wsp:rsid wsp:val=&quot;006E1CC9&quot;/&gt;&lt;wsp:rsid wsp:val=&quot;00851316&quot;/&gt;&lt;wsp:rsid wsp:val=&quot;008B5D7B&quot;/&gt;&lt;wsp:rsid wsp:val=&quot;009B3F21&quot;/&gt;&lt;wsp:rsid wsp:val=&quot;009B534A&quot;/&gt;&lt;wsp:rsid wsp:val=&quot;009D1A23&quot;/&gt;&lt;wsp:rsid wsp:val=&quot;009E60C8&quot;/&gt;&lt;wsp:rsid wsp:val=&quot;00A240C8&quot;/&gt;&lt;wsp:rsid wsp:val=&quot;00AC7B83&quot;/&gt;&lt;wsp:rsid wsp:val=&quot;00B32E96&quot;/&gt;&lt;wsp:rsid wsp:val=&quot;00BA5B2C&quot;/&gt;&lt;wsp:rsid wsp:val=&quot;00CE529D&quot;/&gt;&lt;wsp:rsid wsp:val=&quot;00D73E3E&quot;/&gt;&lt;wsp:rsid wsp:val=&quot;00E02461&quot;/&gt;&lt;wsp:rsid wsp:val=&quot;00E177B5&quot;/&gt;&lt;wsp:rsid wsp:val=&quot;00E43B70&quot;/&gt;&lt;wsp:rsid wsp:val=&quot;00EC408E&quot;/&gt;&lt;wsp:rsid wsp:val=&quot;00F31F46&quot;/&gt;&lt;wsp:rsid wsp:val=&quot;00FA7EC0&quot;/&gt;&lt;wsp:rsid wsp:val=&quot;00FC0FA6&quot;/&gt;&lt;/wsp:rsids&gt;&lt;/w:docPr&gt;&lt;w:body&gt;&lt;w:p wsp:rsidR=&quot;00000000&quot; wsp:rsidRDefault=&quot;003B5410&quot;&gt;&lt;m:oMathPara&gt;&lt;m:oMath&gt;&lt;m:r&gt;&lt;w:rPr&gt;&lt;w:rFonts w:ascii=&quot;Cambria Math&quot; w:h-ansi=&quot;Cambria Math&quot;/&gt;&lt;wx:font wx:val=&quot;Cambria Math&quot;/&gt;&lt;w:i/&gt;&lt;w:sz w:val=&quot;24&quot;/&gt;&lt;w:sz-cs w:val=&quot;24&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177B5">
        <w:rPr>
          <w:sz w:val="24"/>
          <w:szCs w:val="24"/>
        </w:rPr>
        <w:instrText xml:space="preserve"> </w:instrText>
      </w:r>
      <w:r w:rsidRPr="00E177B5">
        <w:rPr>
          <w:sz w:val="24"/>
          <w:szCs w:val="24"/>
        </w:rPr>
        <w:fldChar w:fldCharType="separate"/>
      </w:r>
      <w:r w:rsidRPr="00E177B5">
        <w:pict>
          <v:shape id="_x0000_i1040" type="#_x0000_t75" style="width:11.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A7&quot;/&gt;&lt;wsp:rsid wsp:val=&quot;000D5C73&quot;/&gt;&lt;wsp:rsid wsp:val=&quot;00140077&quot;/&gt;&lt;wsp:rsid wsp:val=&quot;002334F7&quot;/&gt;&lt;wsp:rsid wsp:val=&quot;002E2976&quot;/&gt;&lt;wsp:rsid wsp:val=&quot;003B5410&quot;/&gt;&lt;wsp:rsid wsp:val=&quot;00441C3A&quot;/&gt;&lt;wsp:rsid wsp:val=&quot;004612B3&quot;/&gt;&lt;wsp:rsid wsp:val=&quot;0052783B&quot;/&gt;&lt;wsp:rsid wsp:val=&quot;005565C9&quot;/&gt;&lt;wsp:rsid wsp:val=&quot;005F2A90&quot;/&gt;&lt;wsp:rsid wsp:val=&quot;006228CF&quot;/&gt;&lt;wsp:rsid wsp:val=&quot;00635EA8&quot;/&gt;&lt;wsp:rsid wsp:val=&quot;00676D13&quot;/&gt;&lt;wsp:rsid wsp:val=&quot;006E1CC9&quot;/&gt;&lt;wsp:rsid wsp:val=&quot;00851316&quot;/&gt;&lt;wsp:rsid wsp:val=&quot;008B5D7B&quot;/&gt;&lt;wsp:rsid wsp:val=&quot;009B3F21&quot;/&gt;&lt;wsp:rsid wsp:val=&quot;009B534A&quot;/&gt;&lt;wsp:rsid wsp:val=&quot;009D1A23&quot;/&gt;&lt;wsp:rsid wsp:val=&quot;009E60C8&quot;/&gt;&lt;wsp:rsid wsp:val=&quot;00A240C8&quot;/&gt;&lt;wsp:rsid wsp:val=&quot;00AC7B83&quot;/&gt;&lt;wsp:rsid wsp:val=&quot;00B32E96&quot;/&gt;&lt;wsp:rsid wsp:val=&quot;00BA5B2C&quot;/&gt;&lt;wsp:rsid wsp:val=&quot;00CE529D&quot;/&gt;&lt;wsp:rsid wsp:val=&quot;00D73E3E&quot;/&gt;&lt;wsp:rsid wsp:val=&quot;00E02461&quot;/&gt;&lt;wsp:rsid wsp:val=&quot;00E177B5&quot;/&gt;&lt;wsp:rsid wsp:val=&quot;00E43B70&quot;/&gt;&lt;wsp:rsid wsp:val=&quot;00EC408E&quot;/&gt;&lt;wsp:rsid wsp:val=&quot;00F31F46&quot;/&gt;&lt;wsp:rsid wsp:val=&quot;00FA7EC0&quot;/&gt;&lt;wsp:rsid wsp:val=&quot;00FC0FA6&quot;/&gt;&lt;/wsp:rsids&gt;&lt;/w:docPr&gt;&lt;w:body&gt;&lt;w:p wsp:rsidR=&quot;00000000&quot; wsp:rsidRDefault=&quot;003B5410&quot;&gt;&lt;m:oMathPara&gt;&lt;m:oMath&gt;&lt;m:r&gt;&lt;w:rPr&gt;&lt;w:rFonts w:ascii=&quot;Cambria Math&quot; w:h-ansi=&quot;Cambria Math&quot;/&gt;&lt;wx:font wx:val=&quot;Cambria Math&quot;/&gt;&lt;w:i/&gt;&lt;w:sz w:val=&quot;24&quot;/&gt;&lt;w:sz-cs w:val=&quot;24&quot;/&gt;&lt;/w:rPr&gt;&lt;m:t&gt;a&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177B5">
        <w:rPr>
          <w:sz w:val="24"/>
          <w:szCs w:val="24"/>
        </w:rPr>
        <w:fldChar w:fldCharType="end"/>
      </w:r>
      <w:r w:rsidRPr="00AC7B83">
        <w:rPr>
          <w:sz w:val="24"/>
          <w:szCs w:val="24"/>
        </w:rPr>
        <w:t xml:space="preserve"> is an expression which in big step semantics evaluates to </w:t>
      </w:r>
      <w:r w:rsidRPr="00E177B5">
        <w:rPr>
          <w:sz w:val="24"/>
          <w:szCs w:val="24"/>
        </w:rPr>
        <w:fldChar w:fldCharType="begin"/>
      </w:r>
      <w:r w:rsidRPr="00E177B5">
        <w:rPr>
          <w:sz w:val="24"/>
          <w:szCs w:val="24"/>
        </w:rPr>
        <w:instrText xml:space="preserve"> QUOTE </w:instrText>
      </w:r>
      <w:r w:rsidRPr="00E177B5">
        <w:pict>
          <v:shape id="_x0000_i1041" type="#_x0000_t75" style="width:30.75pt;height: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A7&quot;/&gt;&lt;wsp:rsid wsp:val=&quot;000D5C73&quot;/&gt;&lt;wsp:rsid wsp:val=&quot;00140077&quot;/&gt;&lt;wsp:rsid wsp:val=&quot;002334F7&quot;/&gt;&lt;wsp:rsid wsp:val=&quot;002E2976&quot;/&gt;&lt;wsp:rsid wsp:val=&quot;00441C3A&quot;/&gt;&lt;wsp:rsid wsp:val=&quot;004612B3&quot;/&gt;&lt;wsp:rsid wsp:val=&quot;0052783B&quot;/&gt;&lt;wsp:rsid wsp:val=&quot;005565C9&quot;/&gt;&lt;wsp:rsid wsp:val=&quot;005F2A90&quot;/&gt;&lt;wsp:rsid wsp:val=&quot;006228CF&quot;/&gt;&lt;wsp:rsid wsp:val=&quot;00635EA8&quot;/&gt;&lt;wsp:rsid wsp:val=&quot;00676D13&quot;/&gt;&lt;wsp:rsid wsp:val=&quot;006E1CC9&quot;/&gt;&lt;wsp:rsid wsp:val=&quot;00851316&quot;/&gt;&lt;wsp:rsid wsp:val=&quot;008B5D7B&quot;/&gt;&lt;wsp:rsid wsp:val=&quot;009B3F21&quot;/&gt;&lt;wsp:rsid wsp:val=&quot;009B534A&quot;/&gt;&lt;wsp:rsid wsp:val=&quot;009D1A23&quot;/&gt;&lt;wsp:rsid wsp:val=&quot;009E60C8&quot;/&gt;&lt;wsp:rsid wsp:val=&quot;00A240C8&quot;/&gt;&lt;wsp:rsid wsp:val=&quot;00A60D0F&quot;/&gt;&lt;wsp:rsid wsp:val=&quot;00AC7B83&quot;/&gt;&lt;wsp:rsid wsp:val=&quot;00B32E96&quot;/&gt;&lt;wsp:rsid wsp:val=&quot;00BA5B2C&quot;/&gt;&lt;wsp:rsid wsp:val=&quot;00CE529D&quot;/&gt;&lt;wsp:rsid wsp:val=&quot;00D73E3E&quot;/&gt;&lt;wsp:rsid wsp:val=&quot;00E02461&quot;/&gt;&lt;wsp:rsid wsp:val=&quot;00E177B5&quot;/&gt;&lt;wsp:rsid wsp:val=&quot;00E43B70&quot;/&gt;&lt;wsp:rsid wsp:val=&quot;00EC408E&quot;/&gt;&lt;wsp:rsid wsp:val=&quot;00F31F46&quot;/&gt;&lt;wsp:rsid wsp:val=&quot;00FA7EC0&quot;/&gt;&lt;wsp:rsid wsp:val=&quot;00FC0FA6&quot;/&gt;&lt;/wsp:rsids&gt;&lt;/w:docPr&gt;&lt;w:body&gt;&lt;w:p wsp:rsidR=&quot;00000000&quot; wsp:rsidRDefault=&quot;00A60D0F&quot;&gt;&lt;m:oMathPara&gt;&lt;m:oMath&gt;&lt;m:r&gt;&lt;w:rPr&gt;&lt;w:rFonts w:ascii=&quot;Cambria Math&quot; w:h-ansi=&quot;Cambria Math&quot;/&gt;&lt;wx:font wx:val=&quot;Cambria Math&quot;/&gt;&lt;w:i/&gt;&lt;w:sz w:val=&quot;24&quot;/&gt;&lt;w:sz-cs w:val=&quot;24&quot;/&gt;&lt;/w:rPr&gt;&lt;m:t&gt;v&lt;/m:t&gt;&lt;/m:r&gt;&lt;m:r&gt;&lt;m:rPr&gt;&lt;m:sty m:val=&quot;p&quot;/&gt;&lt;/m:rPr&gt;&lt;w:rPr&gt;&lt;w:rFonts w:ascii=&quot;Cambria Math&quot; w:h-ansi=&quot;Cambria Math&quot;/&gt;&lt;wx:font wx:val=&quot;Cambria Math&quot;/&gt;&lt;w:sz w:val=&quot;24&quot;/&gt;&lt;w:sz-cs w:val=&quot;24&quot;/&gt;&lt;/w:rPr&gt;&lt;m:t&gt;גˆˆ&lt;/m:t&gt;&lt;/m:r&gt;&lt;m:sSup&gt;&lt;m:sSupPr&gt;&lt;m:ctrlPr&gt;&lt;w:rPr&gt;&lt;w:rFonts w:ascii=&quot;Cambria Math&quot; w:h-ansi=&quot;Cambria Math&quot;/&gt;&lt;wx:font wx:val=&quot;Cambria Math&quot;/&gt;&lt;w:sz w:val=&quot;24&quot;/&gt;&lt;w:sz-cs w:val=&quot;24&quot;/&gt;&lt;/w:rPr&gt;&lt;/m:ctrlPr&gt;&lt;/m:sSupPr&gt;&lt;m:e&gt;&lt;m:r&gt;&lt;w:rPr&gt;&lt;w:rFonts w:ascii=&quot;Cambria Math&quot; w:h-ansi=&quot;Cambria Math&quot;/&gt;&lt;wx:font wx:val=&quot;Cambria Math&quot;/&gt;&lt;w:i/&gt;&lt;w:sz w:val=&quot;24&quot;/&gt;&lt;w:sz-cs w:val=&quot;24&quot;/&gt;&lt;/w:rPr&gt;&lt;m:t&gt;L&lt;/m:t&gt;&lt;/m:r&gt;&lt;/m:e&gt;&lt;m:sup&gt;&lt;m:r&gt;&lt;w:rPr&gt;&lt;w:rFonts w:ascii=&quot;Cambria Math&quot; w:h-ansi=&quot;Cambria Math&quot;/&gt;&lt;wx:font wx:val=&quot;Cambria Math&quot;/&gt;&lt;w:i/&gt;&lt;w:sz w:val=&quot;24&quot;/&gt;&lt;w:sz-cs w:val=&quot;24&quot;/&gt;&lt;/w:rPr&gt;&lt;m:t&gt;i&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E177B5">
        <w:rPr>
          <w:sz w:val="24"/>
          <w:szCs w:val="24"/>
        </w:rPr>
        <w:instrText xml:space="preserve"> </w:instrText>
      </w:r>
      <w:r w:rsidRPr="00E177B5">
        <w:rPr>
          <w:sz w:val="24"/>
          <w:szCs w:val="24"/>
        </w:rPr>
        <w:fldChar w:fldCharType="separate"/>
      </w:r>
      <w:r w:rsidRPr="00E177B5">
        <w:pict>
          <v:shape id="_x0000_i1042" type="#_x0000_t75" style="width:30.75pt;height: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A7&quot;/&gt;&lt;wsp:rsid wsp:val=&quot;000D5C73&quot;/&gt;&lt;wsp:rsid wsp:val=&quot;00140077&quot;/&gt;&lt;wsp:rsid wsp:val=&quot;002334F7&quot;/&gt;&lt;wsp:rsid wsp:val=&quot;002E2976&quot;/&gt;&lt;wsp:rsid wsp:val=&quot;00441C3A&quot;/&gt;&lt;wsp:rsid wsp:val=&quot;004612B3&quot;/&gt;&lt;wsp:rsid wsp:val=&quot;0052783B&quot;/&gt;&lt;wsp:rsid wsp:val=&quot;005565C9&quot;/&gt;&lt;wsp:rsid wsp:val=&quot;005F2A90&quot;/&gt;&lt;wsp:rsid wsp:val=&quot;006228CF&quot;/&gt;&lt;wsp:rsid wsp:val=&quot;00635EA8&quot;/&gt;&lt;wsp:rsid wsp:val=&quot;00676D13&quot;/&gt;&lt;wsp:rsid wsp:val=&quot;006E1CC9&quot;/&gt;&lt;wsp:rsid wsp:val=&quot;00851316&quot;/&gt;&lt;wsp:rsid wsp:val=&quot;008B5D7B&quot;/&gt;&lt;wsp:rsid wsp:val=&quot;009B3F21&quot;/&gt;&lt;wsp:rsid wsp:val=&quot;009B534A&quot;/&gt;&lt;wsp:rsid wsp:val=&quot;009D1A23&quot;/&gt;&lt;wsp:rsid wsp:val=&quot;009E60C8&quot;/&gt;&lt;wsp:rsid wsp:val=&quot;00A240C8&quot;/&gt;&lt;wsp:rsid wsp:val=&quot;00A60D0F&quot;/&gt;&lt;wsp:rsid wsp:val=&quot;00AC7B83&quot;/&gt;&lt;wsp:rsid wsp:val=&quot;00B32E96&quot;/&gt;&lt;wsp:rsid wsp:val=&quot;00BA5B2C&quot;/&gt;&lt;wsp:rsid wsp:val=&quot;00CE529D&quot;/&gt;&lt;wsp:rsid wsp:val=&quot;00D73E3E&quot;/&gt;&lt;wsp:rsid wsp:val=&quot;00E02461&quot;/&gt;&lt;wsp:rsid wsp:val=&quot;00E177B5&quot;/&gt;&lt;wsp:rsid wsp:val=&quot;00E43B70&quot;/&gt;&lt;wsp:rsid wsp:val=&quot;00EC408E&quot;/&gt;&lt;wsp:rsid wsp:val=&quot;00F31F46&quot;/&gt;&lt;wsp:rsid wsp:val=&quot;00FA7EC0&quot;/&gt;&lt;wsp:rsid wsp:val=&quot;00FC0FA6&quot;/&gt;&lt;/wsp:rsids&gt;&lt;/w:docPr&gt;&lt;w:body&gt;&lt;w:p wsp:rsidR=&quot;00000000&quot; wsp:rsidRDefault=&quot;00A60D0F&quot;&gt;&lt;m:oMathPara&gt;&lt;m:oMath&gt;&lt;m:r&gt;&lt;w:rPr&gt;&lt;w:rFonts w:ascii=&quot;Cambria Math&quot; w:h-ansi=&quot;Cambria Math&quot;/&gt;&lt;wx:font wx:val=&quot;Cambria Math&quot;/&gt;&lt;w:i/&gt;&lt;w:sz w:val=&quot;24&quot;/&gt;&lt;w:sz-cs w:val=&quot;24&quot;/&gt;&lt;/w:rPr&gt;&lt;m:t&gt;v&lt;/m:t&gt;&lt;/m:r&gt;&lt;m:r&gt;&lt;m:rPr&gt;&lt;m:sty m:val=&quot;p&quot;/&gt;&lt;/m:rPr&gt;&lt;w:rPr&gt;&lt;w:rFonts w:ascii=&quot;Cambria Math&quot; w:h-ansi=&quot;Cambria Math&quot;/&gt;&lt;wx:font wx:val=&quot;Cambria Math&quot;/&gt;&lt;w:sz w:val=&quot;24&quot;/&gt;&lt;w:sz-cs w:val=&quot;24&quot;/&gt;&lt;/w:rPr&gt;&lt;m:t&gt;גˆˆ&lt;/m:t&gt;&lt;/m:r&gt;&lt;m:sSup&gt;&lt;m:sSupPr&gt;&lt;m:ctrlPr&gt;&lt;w:rPr&gt;&lt;w:rFonts w:ascii=&quot;Cambria Math&quot; w:h-ansi=&quot;Cambria Math&quot;/&gt;&lt;wx:font wx:val=&quot;Cambria Math&quot;/&gt;&lt;w:sz w:val=&quot;24&quot;/&gt;&lt;w:sz-cs w:val=&quot;24&quot;/&gt;&lt;/w:rPr&gt;&lt;/m:ctrlPr&gt;&lt;/m:sSupPr&gt;&lt;m:e&gt;&lt;m:r&gt;&lt;w:rPr&gt;&lt;w:rFonts w:ascii=&quot;Cambria Math&quot; w:h-ansi=&quot;Cambria Math&quot;/&gt;&lt;wx:font wx:val=&quot;Cambria Math&quot;/&gt;&lt;w:i/&gt;&lt;w:sz w:val=&quot;24&quot;/&gt;&lt;w:sz-cs w:val=&quot;24&quot;/&gt;&lt;/w:rPr&gt;&lt;m:t&gt;L&lt;/m:t&gt;&lt;/m:r&gt;&lt;/m:e&gt;&lt;m:sup&gt;&lt;m:r&gt;&lt;w:rPr&gt;&lt;w:rFonts w:ascii=&quot;Cambria Math&quot; w:h-ansi=&quot;Cambria Math&quot;/&gt;&lt;wx:font wx:val=&quot;Cambria Math&quot;/&gt;&lt;w:i/&gt;&lt;w:sz w:val=&quot;24&quot;/&gt;&lt;w:sz-cs w:val=&quot;24&quot;/&gt;&lt;/w:rPr&gt;&lt;m:t&gt;i&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E177B5">
        <w:rPr>
          <w:sz w:val="24"/>
          <w:szCs w:val="24"/>
        </w:rPr>
        <w:fldChar w:fldCharType="end"/>
      </w:r>
      <w:r w:rsidRPr="00AC7B83">
        <w:rPr>
          <w:sz w:val="24"/>
          <w:szCs w:val="24"/>
        </w:rPr>
        <w:t xml:space="preserve"> using mathematical operators.</w:t>
      </w:r>
    </w:p>
    <w:p w:rsidR="00510255" w:rsidRDefault="00510255" w:rsidP="008B5D7B">
      <w:pPr>
        <w:rPr>
          <w:sz w:val="24"/>
          <w:szCs w:val="24"/>
        </w:rPr>
      </w:pPr>
      <w:r>
        <w:rPr>
          <w:sz w:val="24"/>
          <w:szCs w:val="24"/>
        </w:rPr>
        <w:t>Also, we use the following as defined in lectures:</w:t>
      </w:r>
    </w:p>
    <w:p w:rsidR="00510255" w:rsidRPr="00AC7B83" w:rsidRDefault="00510255" w:rsidP="008B5D7B">
      <w:pPr>
        <w:rPr>
          <w:sz w:val="24"/>
          <w:szCs w:val="24"/>
        </w:rPr>
      </w:pPr>
      <w:r w:rsidRPr="00585548">
        <w:rPr>
          <w:position w:val="-46"/>
        </w:rPr>
        <w:object w:dxaOrig="4040" w:dyaOrig="1020">
          <v:shape id="_x0000_i1043" type="#_x0000_t75" style="width:200.25pt;height:51pt" o:ole="">
            <v:imagedata r:id="rId26" o:title=""/>
          </v:shape>
          <o:OLEObject Type="Embed" ProgID="Equation.DSMT4" ShapeID="_x0000_i1043" DrawAspect="Content" ObjectID="_1424808696" r:id="rId27"/>
        </w:object>
      </w:r>
    </w:p>
    <w:p w:rsidR="00510255" w:rsidRDefault="00510255" w:rsidP="006228CF">
      <w:pPr>
        <w:rPr>
          <w:sz w:val="24"/>
          <w:szCs w:val="24"/>
        </w:rPr>
      </w:pPr>
      <w:r>
        <w:rPr>
          <w:sz w:val="24"/>
          <w:szCs w:val="24"/>
        </w:rPr>
        <w:t>Arithmetic</w:t>
      </w:r>
      <w:r w:rsidRPr="00AC7B83">
        <w:rPr>
          <w:sz w:val="24"/>
          <w:szCs w:val="24"/>
        </w:rPr>
        <w:t xml:space="preserve"> operators in our abstract domain </w:t>
      </w:r>
      <w:r>
        <w:rPr>
          <w:sz w:val="24"/>
          <w:szCs w:val="24"/>
        </w:rPr>
        <w:t xml:space="preserve">are </w:t>
      </w:r>
      <w:r w:rsidRPr="00AC7B83">
        <w:rPr>
          <w:sz w:val="24"/>
          <w:szCs w:val="24"/>
        </w:rPr>
        <w:t>defined as:</w:t>
      </w:r>
    </w:p>
    <w:p w:rsidR="00510255" w:rsidRDefault="00510255" w:rsidP="006228CF">
      <w:pPr>
        <w:rPr>
          <w:sz w:val="24"/>
          <w:szCs w:val="24"/>
        </w:rPr>
      </w:pPr>
      <w:r w:rsidRPr="00E177B5">
        <w:fldChar w:fldCharType="begin"/>
      </w:r>
      <w:r w:rsidRPr="00E177B5">
        <w:instrText xml:space="preserve"> QUOTE </w:instrText>
      </w:r>
      <w:r w:rsidRPr="00E177B5">
        <w:pict>
          <v:shape id="_x0000_i1044" type="#_x0000_t75" style="width:78.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A7&quot;/&gt;&lt;wsp:rsid wsp:val=&quot;000D5C73&quot;/&gt;&lt;wsp:rsid wsp:val=&quot;00140077&quot;/&gt;&lt;wsp:rsid wsp:val=&quot;002334F7&quot;/&gt;&lt;wsp:rsid wsp:val=&quot;002E2976&quot;/&gt;&lt;wsp:rsid wsp:val=&quot;00441C3A&quot;/&gt;&lt;wsp:rsid wsp:val=&quot;004612B3&quot;/&gt;&lt;wsp:rsid wsp:val=&quot;0052783B&quot;/&gt;&lt;wsp:rsid wsp:val=&quot;005565C9&quot;/&gt;&lt;wsp:rsid wsp:val=&quot;005F2A90&quot;/&gt;&lt;wsp:rsid wsp:val=&quot;006228CF&quot;/&gt;&lt;wsp:rsid wsp:val=&quot;00635EA8&quot;/&gt;&lt;wsp:rsid wsp:val=&quot;00676D13&quot;/&gt;&lt;wsp:rsid wsp:val=&quot;006E1CC9&quot;/&gt;&lt;wsp:rsid wsp:val=&quot;00851316&quot;/&gt;&lt;wsp:rsid wsp:val=&quot;008B5D7B&quot;/&gt;&lt;wsp:rsid wsp:val=&quot;009B3F21&quot;/&gt;&lt;wsp:rsid wsp:val=&quot;009B534A&quot;/&gt;&lt;wsp:rsid wsp:val=&quot;009D1A23&quot;/&gt;&lt;wsp:rsid wsp:val=&quot;009E60C8&quot;/&gt;&lt;wsp:rsid wsp:val=&quot;00A240C8&quot;/&gt;&lt;wsp:rsid wsp:val=&quot;00AC7B83&quot;/&gt;&lt;wsp:rsid wsp:val=&quot;00B32E96&quot;/&gt;&lt;wsp:rsid wsp:val=&quot;00BA5B2C&quot;/&gt;&lt;wsp:rsid wsp:val=&quot;00CE529D&quot;/&gt;&lt;wsp:rsid wsp:val=&quot;00D73E3E&quot;/&gt;&lt;wsp:rsid wsp:val=&quot;00E02461&quot;/&gt;&lt;wsp:rsid wsp:val=&quot;00E177B5&quot;/&gt;&lt;wsp:rsid wsp:val=&quot;00E43B70&quot;/&gt;&lt;wsp:rsid wsp:val=&quot;00EC408E&quot;/&gt;&lt;wsp:rsid wsp:val=&quot;00F31F46&quot;/&gt;&lt;wsp:rsid wsp:val=&quot;00FA7EC0&quot;/&gt;&lt;wsp:rsid wsp:val=&quot;00FC0FA6&quot;/&gt;&lt;wsp:rsid wsp:val=&quot;00FC2A25&quot;/&gt;&lt;/wsp:rsids&gt;&lt;/w:docPr&gt;&lt;w:body&gt;&lt;w:p wsp:rsidR=&quot;00000000&quot; wsp:rsidRDefault=&quot;00FC2A25&quot;&gt;&lt;m:oMathPara&gt;&lt;m:oMath&gt;&lt;m:r&gt;&lt;w:rPr&gt;&lt;w:rFonts w:ascii=&quot;Cambria Math&quot; w:fareast=&quot;Times New Roman&quot; w:h-ansi=&quot;Cambria Math&quot;/&gt;&lt;wx:font wx:val=&quot;Cambria Math&quot;/&gt;&lt;w:i/&gt;&lt;/w:rPr&gt;&lt;m:t&gt;MathOp:&lt;/m:t&gt;&lt;/m:r&gt;&lt;m:sSup&gt;&lt;m:sSupPr&gt;&lt;m:ctrlPr&gt;&lt;w:rPr&gt;&lt;w:rFonts w:ascii=&quot;Cambria Math&quot; w:fareast=&quot;Times New Roman&quot; w:h-ansi=&quot;Cambria Math&quot;/&gt;&lt;wx:font wx:val=&quot;Cambria Math&quot;/&gt;&lt;w:i/&gt;&lt;/w:rPr&gt;&lt;/m:ctrlPr&gt;&lt;/m:sSupPr&gt;&lt;m:e&gt;&lt;m:r&gt;&lt;w:rPr&gt;&lt;w:rFonts w:ascii=&quot;Cambria Math&quot; w:fareast=&quot;Times New Roman&quot; w:h-ansi=&quot;Cambria Math&quot;/&gt;&lt;wx:font wx:val=&quot;Cambria Math&quot;/&gt;&lt;w:i/&gt;&lt;/w:rPr&gt;&lt;m:t&gt;L&lt;/m:t&gt;&lt;/m:r&gt;&lt;/m:e&gt;&lt;m:sup&gt;&lt;m:r&gt;&lt;w:rPr&gt;&lt;w:rFonts w:ascii=&quot;Cambria Math&quot; w:fareast=&quot;Times New Roman&quot; w:h-ansi=&quot;Cambria Math&quot;/&gt;&lt;wx:font wx:val=&quot;Cambria Math&quot;/&gt;&lt;w:i/&gt;&lt;/w:rPr&gt;&lt;m:t&gt;i&lt;/m:t&gt;&lt;/m:r&gt;&lt;/m:sup&gt;&lt;/m:sSup&gt;&lt;m:r&gt;&lt;w:rPr&gt;&lt;w:rFonts w:ascii=&quot;Cambria Math&quot; w:fareast=&quot;Times New Roman&quot; w:h-ansi=&quot;Cambria Math&quot;/&gt;&lt;wx:font wx:val=&quot;Cambria Math&quot;/&gt;&lt;w:i/&gt;&lt;/w:rPr&gt;&lt;m:t&gt;ג†’&lt;/m:t&gt;&lt;/m:r&gt;&lt;m:sSup&gt;&lt;m:sSupPr&gt;&lt;m:ctrlPr&gt;&lt;w:rPr&gt;&lt;w:rFonts w:ascii=&quot;Cambria Math&quot; w:fareast=&quot;Times New Roman&quot; w:h-ansi=&quot;Cambria Math&quot;/&gt;&lt;wx:font wx:val=&quot;Cambria Math&quot;/&gt;&lt;w:i/&gt;&lt;/w:rPr&gt;&lt;/m:ctrlPr&gt;&lt;/m:sSupPr&gt;&lt;m:e&gt;&lt;m:r&gt;&lt;w:rPr&gt;&lt;w:rFonts w:ascii=&quot;Cambria Math&quot; w:fareast=&quot;Times New Roman&quot; w:h-ansi=&quot;Cambria Math&quot;/&gt;&lt;wx:font wx:val=&quot;Cambria Math&quot;/&gt;&lt;w:i/&gt;&lt;/w:rPr&gt;&lt;m:t&gt;L&lt;/m:t&gt;&lt;/m:r&gt;&lt;/m:e&gt;&lt;m:sup&gt;&lt;m:r&gt;&lt;w:rPr&gt;&lt;w:rFonts w:ascii=&quot;Cambria Math&quot; w:fareast=&quot;Times New Roman&quot; w:h-ansi=&quot;Cambria Math&quot;/&gt;&lt;wx:font wx:val=&quot;Cambria Math&quot;/&gt;&lt;w:i/&gt;&lt;/w:rPr&gt;&lt;m:t&gt;i&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E177B5">
        <w:instrText xml:space="preserve"> </w:instrText>
      </w:r>
      <w:r w:rsidRPr="00E177B5">
        <w:fldChar w:fldCharType="separate"/>
      </w:r>
      <w:r w:rsidRPr="00E177B5">
        <w:pict>
          <v:shape id="_x0000_i1045" type="#_x0000_t75" style="width:78.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A7&quot;/&gt;&lt;wsp:rsid wsp:val=&quot;000D5C73&quot;/&gt;&lt;wsp:rsid wsp:val=&quot;00140077&quot;/&gt;&lt;wsp:rsid wsp:val=&quot;002334F7&quot;/&gt;&lt;wsp:rsid wsp:val=&quot;002E2976&quot;/&gt;&lt;wsp:rsid wsp:val=&quot;00441C3A&quot;/&gt;&lt;wsp:rsid wsp:val=&quot;004612B3&quot;/&gt;&lt;wsp:rsid wsp:val=&quot;0052783B&quot;/&gt;&lt;wsp:rsid wsp:val=&quot;005565C9&quot;/&gt;&lt;wsp:rsid wsp:val=&quot;005F2A90&quot;/&gt;&lt;wsp:rsid wsp:val=&quot;006228CF&quot;/&gt;&lt;wsp:rsid wsp:val=&quot;00635EA8&quot;/&gt;&lt;wsp:rsid wsp:val=&quot;00676D13&quot;/&gt;&lt;wsp:rsid wsp:val=&quot;006E1CC9&quot;/&gt;&lt;wsp:rsid wsp:val=&quot;00851316&quot;/&gt;&lt;wsp:rsid wsp:val=&quot;008B5D7B&quot;/&gt;&lt;wsp:rsid wsp:val=&quot;009B3F21&quot;/&gt;&lt;wsp:rsid wsp:val=&quot;009B534A&quot;/&gt;&lt;wsp:rsid wsp:val=&quot;009D1A23&quot;/&gt;&lt;wsp:rsid wsp:val=&quot;009E60C8&quot;/&gt;&lt;wsp:rsid wsp:val=&quot;00A240C8&quot;/&gt;&lt;wsp:rsid wsp:val=&quot;00AC7B83&quot;/&gt;&lt;wsp:rsid wsp:val=&quot;00B32E96&quot;/&gt;&lt;wsp:rsid wsp:val=&quot;00BA5B2C&quot;/&gt;&lt;wsp:rsid wsp:val=&quot;00CE529D&quot;/&gt;&lt;wsp:rsid wsp:val=&quot;00D73E3E&quot;/&gt;&lt;wsp:rsid wsp:val=&quot;00E02461&quot;/&gt;&lt;wsp:rsid wsp:val=&quot;00E177B5&quot;/&gt;&lt;wsp:rsid wsp:val=&quot;00E43B70&quot;/&gt;&lt;wsp:rsid wsp:val=&quot;00EC408E&quot;/&gt;&lt;wsp:rsid wsp:val=&quot;00F31F46&quot;/&gt;&lt;wsp:rsid wsp:val=&quot;00FA7EC0&quot;/&gt;&lt;wsp:rsid wsp:val=&quot;00FC0FA6&quot;/&gt;&lt;wsp:rsid wsp:val=&quot;00FC2A25&quot;/&gt;&lt;/wsp:rsids&gt;&lt;/w:docPr&gt;&lt;w:body&gt;&lt;w:p wsp:rsidR=&quot;00000000&quot; wsp:rsidRDefault=&quot;00FC2A25&quot;&gt;&lt;m:oMathPara&gt;&lt;m:oMath&gt;&lt;m:r&gt;&lt;w:rPr&gt;&lt;w:rFonts w:ascii=&quot;Cambria Math&quot; w:fareast=&quot;Times New Roman&quot; w:h-ansi=&quot;Cambria Math&quot;/&gt;&lt;wx:font wx:val=&quot;Cambria Math&quot;/&gt;&lt;w:i/&gt;&lt;/w:rPr&gt;&lt;m:t&gt;MathOp:&lt;/m:t&gt;&lt;/m:r&gt;&lt;m:sSup&gt;&lt;m:sSupPr&gt;&lt;m:ctrlPr&gt;&lt;w:rPr&gt;&lt;w:rFonts w:ascii=&quot;Cambria Math&quot; w:fareast=&quot;Times New Roman&quot; w:h-ansi=&quot;Cambria Math&quot;/&gt;&lt;wx:font wx:val=&quot;Cambria Math&quot;/&gt;&lt;w:i/&gt;&lt;/w:rPr&gt;&lt;/m:ctrlPr&gt;&lt;/m:sSupPr&gt;&lt;m:e&gt;&lt;m:r&gt;&lt;w:rPr&gt;&lt;w:rFonts w:ascii=&quot;Cambria Math&quot; w:fareast=&quot;Times New Roman&quot; w:h-ansi=&quot;Cambria Math&quot;/&gt;&lt;wx:font wx:val=&quot;Cambria Math&quot;/&gt;&lt;w:i/&gt;&lt;/w:rPr&gt;&lt;m:t&gt;L&lt;/m:t&gt;&lt;/m:r&gt;&lt;/m:e&gt;&lt;m:sup&gt;&lt;m:r&gt;&lt;w:rPr&gt;&lt;w:rFonts w:ascii=&quot;Cambria Math&quot; w:fareast=&quot;Times New Roman&quot; w:h-ansi=&quot;Cambria Math&quot;/&gt;&lt;wx:font wx:val=&quot;Cambria Math&quot;/&gt;&lt;w:i/&gt;&lt;/w:rPr&gt;&lt;m:t&gt;i&lt;/m:t&gt;&lt;/m:r&gt;&lt;/m:sup&gt;&lt;/m:sSup&gt;&lt;m:r&gt;&lt;w:rPr&gt;&lt;w:rFonts w:ascii=&quot;Cambria Math&quot; w:fareast=&quot;Times New Roman&quot; w:h-ansi=&quot;Cambria Math&quot;/&gt;&lt;wx:font wx:val=&quot;Cambria Math&quot;/&gt;&lt;w:i/&gt;&lt;/w:rPr&gt;&lt;m:t&gt;ג†’&lt;/m:t&gt;&lt;/m:r&gt;&lt;m:sSup&gt;&lt;m:sSupPr&gt;&lt;m:ctrlPr&gt;&lt;w:rPr&gt;&lt;w:rFonts w:ascii=&quot;Cambria Math&quot; w:fareast=&quot;Times New Roman&quot; w:h-ansi=&quot;Cambria Math&quot;/&gt;&lt;wx:font wx:val=&quot;Cambria Math&quot;/&gt;&lt;w:i/&gt;&lt;/w:rPr&gt;&lt;/m:ctrlPr&gt;&lt;/m:sSupPr&gt;&lt;m:e&gt;&lt;m:r&gt;&lt;w:rPr&gt;&lt;w:rFonts w:ascii=&quot;Cambria Math&quot; w:fareast=&quot;Times New Roman&quot; w:h-ansi=&quot;Cambria Math&quot;/&gt;&lt;wx:font wx:val=&quot;Cambria Math&quot;/&gt;&lt;w:i/&gt;&lt;/w:rPr&gt;&lt;m:t&gt;L&lt;/m:t&gt;&lt;/m:r&gt;&lt;/m:e&gt;&lt;m:sup&gt;&lt;m:r&gt;&lt;w:rPr&gt;&lt;w:rFonts w:ascii=&quot;Cambria Math&quot; w:fareast=&quot;Times New Roman&quot; w:h-ansi=&quot;Cambria Math&quot;/&gt;&lt;wx:font wx:val=&quot;Cambria Math&quot;/&gt;&lt;w:i/&gt;&lt;/w:rPr&gt;&lt;m:t&gt;i&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E177B5">
        <w:fldChar w:fldCharType="end"/>
      </w:r>
      <w:r>
        <w:t xml:space="preserve">  Where</w:t>
      </w:r>
      <w:r w:rsidRPr="00E177B5">
        <w:fldChar w:fldCharType="begin"/>
      </w:r>
      <w:r w:rsidRPr="00E177B5">
        <w:instrText xml:space="preserve"> QUOTE </w:instrText>
      </w:r>
      <w:r w:rsidRPr="00E177B5">
        <w:pict>
          <v:shape id="_x0000_i1046" type="#_x0000_t75" style="width:120.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A7&quot;/&gt;&lt;wsp:rsid wsp:val=&quot;000D5C73&quot;/&gt;&lt;wsp:rsid wsp:val=&quot;00140077&quot;/&gt;&lt;wsp:rsid wsp:val=&quot;002334F7&quot;/&gt;&lt;wsp:rsid wsp:val=&quot;002E2976&quot;/&gt;&lt;wsp:rsid wsp:val=&quot;00441C3A&quot;/&gt;&lt;wsp:rsid wsp:val=&quot;004612B3&quot;/&gt;&lt;wsp:rsid wsp:val=&quot;0052783B&quot;/&gt;&lt;wsp:rsid wsp:val=&quot;005565C9&quot;/&gt;&lt;wsp:rsid wsp:val=&quot;005943B0&quot;/&gt;&lt;wsp:rsid wsp:val=&quot;005F2A90&quot;/&gt;&lt;wsp:rsid wsp:val=&quot;006228CF&quot;/&gt;&lt;wsp:rsid wsp:val=&quot;00635EA8&quot;/&gt;&lt;wsp:rsid wsp:val=&quot;00676D13&quot;/&gt;&lt;wsp:rsid wsp:val=&quot;006E1CC9&quot;/&gt;&lt;wsp:rsid wsp:val=&quot;00851316&quot;/&gt;&lt;wsp:rsid wsp:val=&quot;008B5D7B&quot;/&gt;&lt;wsp:rsid wsp:val=&quot;009B3F21&quot;/&gt;&lt;wsp:rsid wsp:val=&quot;009B534A&quot;/&gt;&lt;wsp:rsid wsp:val=&quot;009D1A23&quot;/&gt;&lt;wsp:rsid wsp:val=&quot;009E60C8&quot;/&gt;&lt;wsp:rsid wsp:val=&quot;00A240C8&quot;/&gt;&lt;wsp:rsid wsp:val=&quot;00AC7B83&quot;/&gt;&lt;wsp:rsid wsp:val=&quot;00B32E96&quot;/&gt;&lt;wsp:rsid wsp:val=&quot;00BA5B2C&quot;/&gt;&lt;wsp:rsid wsp:val=&quot;00CE529D&quot;/&gt;&lt;wsp:rsid wsp:val=&quot;00D73E3E&quot;/&gt;&lt;wsp:rsid wsp:val=&quot;00E02461&quot;/&gt;&lt;wsp:rsid wsp:val=&quot;00E177B5&quot;/&gt;&lt;wsp:rsid wsp:val=&quot;00E43B70&quot;/&gt;&lt;wsp:rsid wsp:val=&quot;00EC408E&quot;/&gt;&lt;wsp:rsid wsp:val=&quot;00F31F46&quot;/&gt;&lt;wsp:rsid wsp:val=&quot;00FA7EC0&quot;/&gt;&lt;wsp:rsid wsp:val=&quot;00FC0FA6&quot;/&gt;&lt;/wsp:rsids&gt;&lt;/w:docPr&gt;&lt;w:body&gt;&lt;w:p wsp:rsidR=&quot;00000000&quot; wsp:rsidRDefault=&quot;005943B0&quot;&gt;&lt;m:oMathPara&gt;&lt;m:oMath&gt;&lt;m:r&gt;&lt;w:rPr&gt;&lt;w:rFonts w:ascii=&quot;Cambria Math&quot; w:fareast=&quot;Times New Roman&quot; w:h-ansi=&quot;Cambria Math&quot;/&gt;&lt;wx:font wx:val=&quot;Cambria Math&quot;/&gt;&lt;w:i/&gt;&lt;/w:rPr&gt;&lt;m:t&gt;MathOpגˆˆ{+,-,*,&lt;/m:t&gt;&lt;/m:r&gt;&lt;m:r&gt;&lt;m:rPr&gt;&lt;m:lit/&gt;&lt;/m:rPr&gt;&lt;w:rPr&gt;&lt;w:rFonts w:ascii=&quot;Cambria Math&quot; w:fareast=&quot;Times New Roman&quot; w:h-ansi=&quot;Cambria Math&quot;/&gt;&lt;wx:font wx:val=&quot;Cambria Math&quot;/&gt;&lt;w:i/&gt;&lt;/w:rPr&gt;&lt;m:t&gt;/&lt;/m:t&gt;&lt;/m:r&gt;&lt;m:r&gt;&lt;w:rPr&gt;&lt;w:rFonts w:ascii=&quot;Cambria Math&quot; w:fareast=&quot;Times New Roman&quot; w:h-ansi=&quot;Cambria Math&quot;/&gt;&lt;wx:font wx:val=&quot;Cambria Math&quot;/&gt;&lt;w:i/&gt;&lt;/w:rPr&gt;&lt;m:t&gt;,neg}&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177B5">
        <w:instrText xml:space="preserve"> </w:instrText>
      </w:r>
      <w:r w:rsidRPr="00E177B5">
        <w:fldChar w:fldCharType="separate"/>
      </w:r>
      <w:r w:rsidRPr="00E177B5">
        <w:pict>
          <v:shape id="_x0000_i1047" type="#_x0000_t75" style="width:120.7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E529D&quot;/&gt;&lt;wsp:rsid wsp:val=&quot;000463CB&quot;/&gt;&lt;wsp:rsid wsp:val=&quot;000A76A7&quot;/&gt;&lt;wsp:rsid wsp:val=&quot;000D5C73&quot;/&gt;&lt;wsp:rsid wsp:val=&quot;00140077&quot;/&gt;&lt;wsp:rsid wsp:val=&quot;002334F7&quot;/&gt;&lt;wsp:rsid wsp:val=&quot;002E2976&quot;/&gt;&lt;wsp:rsid wsp:val=&quot;00441C3A&quot;/&gt;&lt;wsp:rsid wsp:val=&quot;004612B3&quot;/&gt;&lt;wsp:rsid wsp:val=&quot;0052783B&quot;/&gt;&lt;wsp:rsid wsp:val=&quot;005565C9&quot;/&gt;&lt;wsp:rsid wsp:val=&quot;005943B0&quot;/&gt;&lt;wsp:rsid wsp:val=&quot;005F2A90&quot;/&gt;&lt;wsp:rsid wsp:val=&quot;006228CF&quot;/&gt;&lt;wsp:rsid wsp:val=&quot;00635EA8&quot;/&gt;&lt;wsp:rsid wsp:val=&quot;00676D13&quot;/&gt;&lt;wsp:rsid wsp:val=&quot;006E1CC9&quot;/&gt;&lt;wsp:rsid wsp:val=&quot;00851316&quot;/&gt;&lt;wsp:rsid wsp:val=&quot;008B5D7B&quot;/&gt;&lt;wsp:rsid wsp:val=&quot;009B3F21&quot;/&gt;&lt;wsp:rsid wsp:val=&quot;009B534A&quot;/&gt;&lt;wsp:rsid wsp:val=&quot;009D1A23&quot;/&gt;&lt;wsp:rsid wsp:val=&quot;009E60C8&quot;/&gt;&lt;wsp:rsid wsp:val=&quot;00A240C8&quot;/&gt;&lt;wsp:rsid wsp:val=&quot;00AC7B83&quot;/&gt;&lt;wsp:rsid wsp:val=&quot;00B32E96&quot;/&gt;&lt;wsp:rsid wsp:val=&quot;00BA5B2C&quot;/&gt;&lt;wsp:rsid wsp:val=&quot;00CE529D&quot;/&gt;&lt;wsp:rsid wsp:val=&quot;00D73E3E&quot;/&gt;&lt;wsp:rsid wsp:val=&quot;00E02461&quot;/&gt;&lt;wsp:rsid wsp:val=&quot;00E177B5&quot;/&gt;&lt;wsp:rsid wsp:val=&quot;00E43B70&quot;/&gt;&lt;wsp:rsid wsp:val=&quot;00EC408E&quot;/&gt;&lt;wsp:rsid wsp:val=&quot;00F31F46&quot;/&gt;&lt;wsp:rsid wsp:val=&quot;00FA7EC0&quot;/&gt;&lt;wsp:rsid wsp:val=&quot;00FC0FA6&quot;/&gt;&lt;/wsp:rsids&gt;&lt;/w:docPr&gt;&lt;w:body&gt;&lt;w:p wsp:rsidR=&quot;00000000&quot; wsp:rsidRDefault=&quot;005943B0&quot;&gt;&lt;m:oMathPara&gt;&lt;m:oMath&gt;&lt;m:r&gt;&lt;w:rPr&gt;&lt;w:rFonts w:ascii=&quot;Cambria Math&quot; w:fareast=&quot;Times New Roman&quot; w:h-ansi=&quot;Cambria Math&quot;/&gt;&lt;wx:font wx:val=&quot;Cambria Math&quot;/&gt;&lt;w:i/&gt;&lt;/w:rPr&gt;&lt;m:t&gt;MathOpגˆˆ{+,-,*,&lt;/m:t&gt;&lt;/m:r&gt;&lt;m:r&gt;&lt;m:rPr&gt;&lt;m:lit/&gt;&lt;/m:rPr&gt;&lt;w:rPr&gt;&lt;w:rFonts w:ascii=&quot;Cambria Math&quot; w:fareast=&quot;Times New Roman&quot; w:h-ansi=&quot;Cambria Math&quot;/&gt;&lt;wx:font wx:val=&quot;Cambria Math&quot;/&gt;&lt;w:i/&gt;&lt;/w:rPr&gt;&lt;m:t&gt;/&lt;/m:t&gt;&lt;/m:r&gt;&lt;m:r&gt;&lt;w:rPr&gt;&lt;w:rFonts w:ascii=&quot;Cambria Math&quot; w:fareast=&quot;Times New Roman&quot; w:h-ansi=&quot;Cambria Math&quot;/&gt;&lt;wx:font wx:val=&quot;Cambria Math&quot;/&gt;&lt;w:i/&gt;&lt;/w:rPr&gt;&lt;m:t&gt;,neg}&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177B5">
        <w:fldChar w:fldCharType="end"/>
      </w:r>
      <w:r>
        <w:t>:</w:t>
      </w:r>
    </w:p>
    <w:p w:rsidR="00510255" w:rsidRPr="0052783B" w:rsidRDefault="00510255" w:rsidP="0052783B">
      <w:pPr>
        <w:rPr>
          <w:sz w:val="24"/>
          <w:szCs w:val="24"/>
        </w:rPr>
      </w:pPr>
      <w:r w:rsidRPr="0064598A">
        <w:rPr>
          <w:rFonts w:ascii="Tahoma" w:hAnsi="Tahoma" w:cs="David"/>
          <w:position w:val="-4"/>
          <w:sz w:val="24"/>
          <w:szCs w:val="24"/>
          <w:lang w:bidi="he-IL"/>
        </w:rPr>
        <w:object w:dxaOrig="8440" w:dyaOrig="3580">
          <v:shape id="_x0000_i1048" type="#_x0000_t75" style="width:417.75pt;height:179.25pt" o:ole="">
            <v:imagedata r:id="rId30" o:title=""/>
          </v:shape>
          <o:OLEObject Type="Embed" ProgID="Equation.DSMT4" ShapeID="_x0000_i1048" DrawAspect="Content" ObjectID="_1424808697" r:id="rId31"/>
        </w:object>
      </w:r>
    </w:p>
    <w:p w:rsidR="00510255" w:rsidRDefault="00510255" w:rsidP="0052783B">
      <w:pPr>
        <w:rPr>
          <w:u w:val="single"/>
        </w:rPr>
      </w:pPr>
    </w:p>
    <w:p w:rsidR="00510255" w:rsidRPr="0052783B" w:rsidRDefault="00510255" w:rsidP="0052783B">
      <w:pPr>
        <w:rPr>
          <w:u w:val="single"/>
        </w:rPr>
      </w:pPr>
      <w:r>
        <w:rPr>
          <w:u w:val="single"/>
        </w:rPr>
        <w:br w:type="page"/>
      </w:r>
      <w:r w:rsidRPr="006228CF">
        <w:rPr>
          <w:u w:val="single"/>
        </w:rPr>
        <w:t>Boolean Operators:</w:t>
      </w:r>
    </w:p>
    <w:p w:rsidR="00510255" w:rsidRDefault="00510255" w:rsidP="008B5D7B">
      <w:pPr>
        <w:rPr>
          <w:rFonts w:ascii="Tahoma" w:hAnsi="Tahoma" w:cs="David"/>
          <w:sz w:val="24"/>
          <w:szCs w:val="24"/>
          <w:lang w:bidi="he-IL"/>
        </w:rPr>
      </w:pPr>
      <w:r w:rsidRPr="006228CF">
        <w:rPr>
          <w:rFonts w:ascii="Tahoma" w:hAnsi="Tahoma" w:cs="David"/>
          <w:position w:val="-50"/>
          <w:sz w:val="24"/>
          <w:szCs w:val="24"/>
          <w:lang w:bidi="he-IL"/>
        </w:rPr>
        <w:object w:dxaOrig="4819" w:dyaOrig="1100">
          <v:shape id="_x0000_i1049" type="#_x0000_t75" style="width:238.5pt;height:54.75pt" o:ole="">
            <v:imagedata r:id="rId32" o:title=""/>
          </v:shape>
          <o:OLEObject Type="Embed" ProgID="Equation.DSMT4" ShapeID="_x0000_i1049" DrawAspect="Content" ObjectID="_1424808698" r:id="rId33"/>
        </w:object>
      </w:r>
    </w:p>
    <w:p w:rsidR="00510255" w:rsidRPr="0052783B" w:rsidRDefault="00510255" w:rsidP="008B5D7B">
      <w:pPr>
        <w:rPr>
          <w:rFonts w:ascii="Cambria" w:hAnsi="Cambria"/>
        </w:rPr>
      </w:pPr>
    </w:p>
    <w:sectPr w:rsidR="00510255" w:rsidRPr="0052783B" w:rsidSect="006E1C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David">
    <w:panose1 w:val="00000000000000000000"/>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C711B"/>
    <w:multiLevelType w:val="hybridMultilevel"/>
    <w:tmpl w:val="BD701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529D"/>
    <w:rsid w:val="000463CB"/>
    <w:rsid w:val="000A76A7"/>
    <w:rsid w:val="000D5C73"/>
    <w:rsid w:val="00140077"/>
    <w:rsid w:val="002334F7"/>
    <w:rsid w:val="002E2976"/>
    <w:rsid w:val="00441C3A"/>
    <w:rsid w:val="004612B3"/>
    <w:rsid w:val="00510255"/>
    <w:rsid w:val="0052783B"/>
    <w:rsid w:val="005565C9"/>
    <w:rsid w:val="00585548"/>
    <w:rsid w:val="0059589D"/>
    <w:rsid w:val="005F2A90"/>
    <w:rsid w:val="006228CF"/>
    <w:rsid w:val="00635EA8"/>
    <w:rsid w:val="0064598A"/>
    <w:rsid w:val="00676D13"/>
    <w:rsid w:val="006E1CC9"/>
    <w:rsid w:val="00851316"/>
    <w:rsid w:val="008B5D7B"/>
    <w:rsid w:val="009B3F21"/>
    <w:rsid w:val="009B534A"/>
    <w:rsid w:val="009D1A23"/>
    <w:rsid w:val="009E60C8"/>
    <w:rsid w:val="00A240C8"/>
    <w:rsid w:val="00AC7B83"/>
    <w:rsid w:val="00B32E96"/>
    <w:rsid w:val="00BA5B2C"/>
    <w:rsid w:val="00C5425B"/>
    <w:rsid w:val="00CE529D"/>
    <w:rsid w:val="00D73E3E"/>
    <w:rsid w:val="00E02461"/>
    <w:rsid w:val="00E177B5"/>
    <w:rsid w:val="00E43B70"/>
    <w:rsid w:val="00EC408E"/>
    <w:rsid w:val="00F31F46"/>
    <w:rsid w:val="00FA7EC0"/>
    <w:rsid w:val="00FC0FA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CC9"/>
    <w:pPr>
      <w:spacing w:after="200" w:line="276" w:lineRule="auto"/>
    </w:pPr>
    <w:rPr>
      <w:lang w:bidi="ar-S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29D"/>
    <w:rPr>
      <w:rFonts w:cs="Times New Roman"/>
      <w:color w:val="808080"/>
    </w:rPr>
  </w:style>
  <w:style w:type="paragraph" w:styleId="BalloonText">
    <w:name w:val="Balloon Text"/>
    <w:basedOn w:val="Normal"/>
    <w:link w:val="BalloonTextChar"/>
    <w:uiPriority w:val="99"/>
    <w:semiHidden/>
    <w:rsid w:val="00CE5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529D"/>
    <w:rPr>
      <w:rFonts w:ascii="Tahoma" w:hAnsi="Tahoma" w:cs="Tahoma"/>
      <w:sz w:val="16"/>
      <w:szCs w:val="16"/>
    </w:rPr>
  </w:style>
  <w:style w:type="character" w:customStyle="1" w:styleId="apple-converted-space">
    <w:name w:val="apple-converted-space"/>
    <w:basedOn w:val="DefaultParagraphFont"/>
    <w:uiPriority w:val="99"/>
    <w:rsid w:val="00CE529D"/>
    <w:rPr>
      <w:rFonts w:cs="Times New Roman"/>
    </w:rPr>
  </w:style>
  <w:style w:type="paragraph" w:styleId="ListParagraph">
    <w:name w:val="List Paragraph"/>
    <w:basedOn w:val="Normal"/>
    <w:uiPriority w:val="99"/>
    <w:qFormat/>
    <w:rsid w:val="001400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12.png"/><Relationship Id="rId33"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9.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1.png"/><Relationship Id="rId32" Type="http://schemas.openxmlformats.org/officeDocument/2006/relationships/image" Target="media/image17.wmf"/><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oleObject" Target="embeddings/oleObject10.bin"/><Relationship Id="rId30" Type="http://schemas.openxmlformats.org/officeDocument/2006/relationships/image" Target="media/image16.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372</TotalTime>
  <Pages>5</Pages>
  <Words>680</Words>
  <Characters>3403</Characters>
  <Application>Microsoft Office Outlook</Application>
  <DocSecurity>0</DocSecurity>
  <Lines>0</Lines>
  <Paragraphs>0</Paragraphs>
  <ScaleCrop>false</ScaleCrop>
  <Company>Mellanox IT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Zigler</dc:creator>
  <cp:keywords/>
  <dc:description/>
  <cp:lastModifiedBy>ma</cp:lastModifiedBy>
  <cp:revision>16</cp:revision>
  <dcterms:created xsi:type="dcterms:W3CDTF">2013-03-13T14:32:00Z</dcterms:created>
  <dcterms:modified xsi:type="dcterms:W3CDTF">2013-03-14T21:25:00Z</dcterms:modified>
</cp:coreProperties>
</file>